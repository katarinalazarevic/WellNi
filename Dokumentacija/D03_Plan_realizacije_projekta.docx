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2343C5" w:rsidRPr="006F61C6" w:rsidRDefault="002343C5">
      <w:pPr>
        <w:pStyle w:val="BodyText"/>
        <w:rPr>
          <w:lang w:val="sr-Latn-CS"/>
        </w:rPr>
      </w:pPr>
    </w:p>
    <w:p w14:paraId="6DD110F8" w14:textId="77777777" w:rsidR="006D0694" w:rsidRDefault="0010161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WellNi</w:t>
      </w:r>
    </w:p>
    <w:p w14:paraId="75D375AD" w14:textId="77777777" w:rsidR="002343C5" w:rsidRPr="006F61C6" w:rsidRDefault="0010161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 aplikacija za Wellness centar</w:t>
      </w:r>
    </w:p>
    <w:p w14:paraId="0A37501D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3CC94ADE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5DAB6C7B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E7B734B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2EB378F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9"/>
          <w:footerReference w:type="even" r:id="rId10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29D06CEC" w14:textId="77777777">
        <w:tc>
          <w:tcPr>
            <w:tcW w:w="2304" w:type="dxa"/>
          </w:tcPr>
          <w:p w14:paraId="746F148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02199E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4C320DD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50882D2E" w14:textId="77777777">
        <w:tc>
          <w:tcPr>
            <w:tcW w:w="2304" w:type="dxa"/>
          </w:tcPr>
          <w:p w14:paraId="2D83BB71" w14:textId="77777777" w:rsidR="002343C5" w:rsidRPr="006F61C6" w:rsidRDefault="0010161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16</w:t>
            </w:r>
            <w:r w:rsidR="006F61C6" w:rsidRPr="006F61C6">
              <w:rPr>
                <w:lang w:val="sr-Latn-CS"/>
              </w:rPr>
              <w:t>.03.20</w:t>
            </w:r>
            <w:r>
              <w:rPr>
                <w:lang w:val="sr-Latn-CS"/>
              </w:rPr>
              <w:t>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4B3AA50C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637F0B55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6533B3C1" w14:textId="77777777" w:rsidR="002343C5" w:rsidRDefault="0010161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Katarina Lazarević</w:t>
            </w:r>
          </w:p>
          <w:p w14:paraId="02AEE547" w14:textId="77777777" w:rsidR="0010161A" w:rsidRDefault="0010161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Tijana Ilić</w:t>
            </w:r>
          </w:p>
          <w:p w14:paraId="3345C4D2" w14:textId="77777777" w:rsidR="0010161A" w:rsidRPr="006F61C6" w:rsidRDefault="0010161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Petra Petronijević</w:t>
            </w:r>
          </w:p>
        </w:tc>
      </w:tr>
      <w:tr w:rsidR="002343C5" w:rsidRPr="006F61C6" w14:paraId="6A05A809" w14:textId="77777777">
        <w:tc>
          <w:tcPr>
            <w:tcW w:w="2304" w:type="dxa"/>
          </w:tcPr>
          <w:p w14:paraId="5A39BBE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1C8F39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72A3D3E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0D0B940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0E27B00A" w14:textId="77777777">
        <w:tc>
          <w:tcPr>
            <w:tcW w:w="2304" w:type="dxa"/>
          </w:tcPr>
          <w:p w14:paraId="60061E4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4EAFD9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4B94D5A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DEEC66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656B9AB" w14:textId="77777777">
        <w:tc>
          <w:tcPr>
            <w:tcW w:w="2304" w:type="dxa"/>
          </w:tcPr>
          <w:p w14:paraId="45FB081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49F31C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5312826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2486C0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101652C" w14:textId="77777777" w:rsidR="002343C5" w:rsidRPr="006F61C6" w:rsidRDefault="002343C5">
      <w:pPr>
        <w:rPr>
          <w:lang w:val="sr-Latn-CS"/>
        </w:rPr>
      </w:pPr>
    </w:p>
    <w:p w14:paraId="414DD773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389D2AE2" w14:textId="77777777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14:paraId="42B353C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6B5721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4AB45F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B54857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DD4CB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6865D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8D98D2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140CD5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7DE556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FE5063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DB0551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7B78D6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362FD78F" w14:textId="77777777" w:rsidR="002343C5" w:rsidRPr="006F61C6" w:rsidRDefault="006F61C6">
      <w:pPr>
        <w:pStyle w:val="Heading1"/>
        <w:numPr>
          <w:ilvl w:val="0"/>
          <w:numId w:val="8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3DF600DF" w14:textId="77777777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10161A">
        <w:rPr>
          <w:lang w:val="sr-Latn-CS"/>
        </w:rPr>
        <w:t xml:space="preserve">web aplikacije </w:t>
      </w:r>
      <w:r w:rsidR="00083053">
        <w:rPr>
          <w:lang w:val="sr-Latn-CS"/>
        </w:rPr>
        <w:t xml:space="preserve">za </w:t>
      </w:r>
      <w:r w:rsidR="0010161A">
        <w:rPr>
          <w:lang w:val="sr-Latn-CS"/>
        </w:rPr>
        <w:t>Wellness cent</w:t>
      </w:r>
      <w:r w:rsidR="00083053">
        <w:rPr>
          <w:lang w:val="sr-Latn-CS"/>
        </w:rPr>
        <w:t>ar</w:t>
      </w:r>
      <w:r w:rsidR="006D0694">
        <w:rPr>
          <w:lang w:val="sr-Latn-CS"/>
        </w:rPr>
        <w:t xml:space="preserve"> – </w:t>
      </w:r>
      <w:r w:rsidR="0010161A">
        <w:rPr>
          <w:lang w:val="sr-Latn-CS"/>
        </w:rPr>
        <w:t>WellNi</w:t>
      </w:r>
      <w:r w:rsidR="002343C5" w:rsidRPr="006F61C6">
        <w:rPr>
          <w:lang w:val="sr-Latn-CS"/>
        </w:rPr>
        <w:t xml:space="preserve">.  </w:t>
      </w:r>
    </w:p>
    <w:p w14:paraId="1AA9D462" w14:textId="77777777"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753D0FA2" w14:textId="77777777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10161A">
        <w:rPr>
          <w:lang w:val="sr-Latn-CS"/>
        </w:rPr>
        <w:t>TreSoft</w:t>
      </w:r>
      <w:r>
        <w:rPr>
          <w:lang w:val="sr-Latn-CS"/>
        </w:rPr>
        <w:t xml:space="preserve">-a za </w:t>
      </w:r>
      <w:r w:rsidR="006D41CE">
        <w:rPr>
          <w:lang w:val="sr-Latn-CS"/>
        </w:rPr>
        <w:t xml:space="preserve">razvoj Web </w:t>
      </w:r>
      <w:r w:rsidR="00083053">
        <w:rPr>
          <w:lang w:val="sr-Latn-CS"/>
        </w:rPr>
        <w:t>portala</w:t>
      </w:r>
      <w:r w:rsidR="006D41CE">
        <w:rPr>
          <w:lang w:val="sr-Latn-CS"/>
        </w:rPr>
        <w:t xml:space="preserve"> </w:t>
      </w:r>
      <w:r w:rsidR="0010161A">
        <w:rPr>
          <w:lang w:val="sr-Latn-CS"/>
        </w:rPr>
        <w:t>WellNi</w:t>
      </w:r>
      <w:r w:rsidR="006D41CE">
        <w:rPr>
          <w:lang w:val="sr-Latn-CS"/>
        </w:rPr>
        <w:t xml:space="preserve"> </w:t>
      </w:r>
      <w:r w:rsidR="00083053">
        <w:rPr>
          <w:lang w:val="sr-Latn-CS"/>
        </w:rPr>
        <w:t>namenjenog</w:t>
      </w:r>
      <w:r w:rsidR="006D41CE">
        <w:rPr>
          <w:lang w:val="sr-Latn-CS"/>
        </w:rPr>
        <w:t xml:space="preserve"> za </w:t>
      </w:r>
      <w:r w:rsidR="0010161A">
        <w:rPr>
          <w:lang w:val="sr-Latn-CS"/>
        </w:rPr>
        <w:t>organizaciju i bolje poslovanje Wellness centra</w:t>
      </w:r>
      <w:r w:rsidR="006D41CE">
        <w:rPr>
          <w:lang w:val="sr-Latn-CS"/>
        </w:rPr>
        <w:t xml:space="preserve">. </w:t>
      </w:r>
    </w:p>
    <w:p w14:paraId="64E1F285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6F3B69C3" w14:textId="77777777"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14:paraId="207EE3DF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572A835D" w14:textId="77777777" w:rsidR="002343C5" w:rsidRDefault="0010161A" w:rsidP="003D5CA3">
      <w:pPr>
        <w:pStyle w:val="BodyText"/>
        <w:numPr>
          <w:ilvl w:val="0"/>
          <w:numId w:val="1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WellNi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TreSoft</w:t>
      </w:r>
      <w:r w:rsidR="006D41CE">
        <w:rPr>
          <w:lang w:val="sr-Latn-CS"/>
        </w:rPr>
        <w:t>-</w:t>
      </w:r>
      <w:r>
        <w:rPr>
          <w:lang w:val="sr-Latn-CS"/>
        </w:rPr>
        <w:t>WellNi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</w:t>
      </w:r>
      <w:r>
        <w:rPr>
          <w:lang w:val="sr-Latn-CS"/>
        </w:rPr>
        <w:t>23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TreSoft</w:t>
      </w:r>
      <w:r w:rsidR="002343C5" w:rsidRPr="006F61C6">
        <w:rPr>
          <w:lang w:val="sr-Latn-CS"/>
        </w:rPr>
        <w:t>.</w:t>
      </w:r>
    </w:p>
    <w:p w14:paraId="22ACD423" w14:textId="77777777" w:rsidR="00260B17" w:rsidRPr="006F61C6" w:rsidRDefault="0010161A" w:rsidP="003D5CA3">
      <w:pPr>
        <w:pStyle w:val="BodyText"/>
        <w:numPr>
          <w:ilvl w:val="0"/>
          <w:numId w:val="14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WellNi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</w:t>
      </w:r>
      <w:r>
        <w:rPr>
          <w:lang w:val="sr-Latn-CS"/>
        </w:rPr>
        <w:t>Vizija sistema</w:t>
      </w:r>
      <w:r w:rsidR="00260B17">
        <w:rPr>
          <w:lang w:val="sr-Latn-CS"/>
        </w:rPr>
        <w:t xml:space="preserve">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</w:t>
      </w:r>
      <w:r>
        <w:rPr>
          <w:lang w:val="sr-Latn-CS"/>
        </w:rPr>
        <w:t>23</w:t>
      </w:r>
      <w:r w:rsidR="00260B17">
        <w:rPr>
          <w:lang w:val="sr-Latn-CS"/>
        </w:rPr>
        <w:t xml:space="preserve">, </w:t>
      </w:r>
      <w:r>
        <w:rPr>
          <w:lang w:val="sr-Latn-CS"/>
        </w:rPr>
        <w:t>TreSoft</w:t>
      </w:r>
      <w:r w:rsidR="00260B17">
        <w:rPr>
          <w:lang w:val="sr-Latn-CS"/>
        </w:rPr>
        <w:t>.</w:t>
      </w:r>
    </w:p>
    <w:p w14:paraId="32E9A891" w14:textId="77777777"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14:paraId="0A817B66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4B99056E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6DE8C3D7" w14:textId="77777777" w:rsidTr="5A6593D8">
        <w:trPr>
          <w:jc w:val="center"/>
        </w:trPr>
        <w:tc>
          <w:tcPr>
            <w:tcW w:w="2160" w:type="dxa"/>
          </w:tcPr>
          <w:p w14:paraId="17D716E8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189B3A03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18357BA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0C78FB8A" w14:textId="77777777" w:rsidTr="5A6593D8">
        <w:trPr>
          <w:jc w:val="center"/>
        </w:trPr>
        <w:tc>
          <w:tcPr>
            <w:tcW w:w="2160" w:type="dxa"/>
          </w:tcPr>
          <w:p w14:paraId="74185A04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649841B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006D53B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32F6999C" w14:textId="77777777" w:rsidTr="5A6593D8">
        <w:trPr>
          <w:jc w:val="center"/>
        </w:trPr>
        <w:tc>
          <w:tcPr>
            <w:tcW w:w="2160" w:type="dxa"/>
          </w:tcPr>
          <w:p w14:paraId="2CE32A57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56B20A0C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B70E477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00F562AD" w14:textId="77777777" w:rsidTr="5A6593D8">
        <w:trPr>
          <w:jc w:val="center"/>
        </w:trPr>
        <w:tc>
          <w:tcPr>
            <w:tcW w:w="2160" w:type="dxa"/>
          </w:tcPr>
          <w:p w14:paraId="07E86A9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18F999B5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139FC29D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66225D74" w14:textId="77777777" w:rsidTr="5A6593D8">
        <w:trPr>
          <w:trHeight w:val="495"/>
          <w:jc w:val="center"/>
        </w:trPr>
        <w:tc>
          <w:tcPr>
            <w:tcW w:w="2160" w:type="dxa"/>
          </w:tcPr>
          <w:p w14:paraId="470CA881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249FAAB8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A0F8311" w14:textId="7D2DDD20" w:rsidR="00103833" w:rsidRPr="006F61C6" w:rsidRDefault="39A4249D">
            <w:pPr>
              <w:pStyle w:val="BodyText"/>
              <w:ind w:left="0"/>
              <w:rPr>
                <w:lang w:val="sr-Latn-CS"/>
              </w:rPr>
            </w:pPr>
            <w:r w:rsidRPr="5A6593D8">
              <w:rPr>
                <w:lang w:val="sr-Latn-CS"/>
              </w:rPr>
              <w:t>2 nedelje</w:t>
            </w:r>
          </w:p>
        </w:tc>
      </w:tr>
    </w:tbl>
    <w:p w14:paraId="1299C43A" w14:textId="77777777" w:rsidR="002343C5" w:rsidRPr="006F61C6" w:rsidRDefault="002343C5">
      <w:pPr>
        <w:pStyle w:val="BodyText"/>
        <w:rPr>
          <w:lang w:val="sr-Latn-CS"/>
        </w:rPr>
      </w:pPr>
    </w:p>
    <w:p w14:paraId="0F046720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4DDBEF00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4499"/>
        <w:gridCol w:w="2428"/>
      </w:tblGrid>
      <w:tr w:rsidR="002343C5" w:rsidRPr="006F61C6" w14:paraId="292091C8" w14:textId="77777777" w:rsidTr="5A6593D8">
        <w:trPr>
          <w:trHeight w:val="366"/>
          <w:jc w:val="center"/>
        </w:trPr>
        <w:tc>
          <w:tcPr>
            <w:tcW w:w="1190" w:type="dxa"/>
          </w:tcPr>
          <w:p w14:paraId="517502A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499" w:type="dxa"/>
          </w:tcPr>
          <w:p w14:paraId="6CD8B69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428" w:type="dxa"/>
          </w:tcPr>
          <w:p w14:paraId="7F965655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05F3C877" w14:textId="77777777" w:rsidTr="5A6593D8">
        <w:trPr>
          <w:trHeight w:val="1102"/>
          <w:jc w:val="center"/>
        </w:trPr>
        <w:tc>
          <w:tcPr>
            <w:tcW w:w="1190" w:type="dxa"/>
          </w:tcPr>
          <w:p w14:paraId="6F82C3F2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499" w:type="dxa"/>
          </w:tcPr>
          <w:p w14:paraId="0A27E2DB" w14:textId="60CD20AA" w:rsidR="00C30C23" w:rsidRPr="006F61C6" w:rsidRDefault="6871F13B" w:rsidP="5A6593D8">
            <w:pPr>
              <w:pStyle w:val="BodyText"/>
              <w:ind w:left="0"/>
              <w:rPr>
                <w:lang w:val="sr-Latn-CS"/>
              </w:rPr>
            </w:pPr>
            <w:r w:rsidRPr="5A6593D8">
              <w:rPr>
                <w:lang w:val="sr-Latn-CS"/>
              </w:rPr>
              <w:t xml:space="preserve">Cilj faze planiranja je prikupljanje i definisanje zahteva, analiziranje potreba potencijalnih korisnika kao i analizu poslovnih mogućnosti proizvoda. </w:t>
            </w:r>
          </w:p>
          <w:p w14:paraId="0B4D5D3D" w14:textId="66B25AF2" w:rsidR="00C30C23" w:rsidRPr="006F61C6" w:rsidRDefault="6871F13B" w:rsidP="00CF694C">
            <w:pPr>
              <w:pStyle w:val="BodyText"/>
              <w:ind w:left="0"/>
            </w:pPr>
            <w:r w:rsidRPr="5A6593D8">
              <w:rPr>
                <w:lang w:val="sr-Latn-CS"/>
              </w:rPr>
              <w:t>U okviru ove faze potrebno je specificirati osnovne funkcionalne zahteve, slučajeve korišćenja sistema i analizu mogućnosti korišćenja sistema od strane korisnika.</w:t>
            </w:r>
          </w:p>
        </w:tc>
        <w:tc>
          <w:tcPr>
            <w:tcW w:w="2428" w:type="dxa"/>
          </w:tcPr>
          <w:p w14:paraId="1018505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5E9DA70D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3FEB19E9" w14:textId="77777777" w:rsidTr="5A6593D8">
        <w:trPr>
          <w:trHeight w:val="2573"/>
          <w:jc w:val="center"/>
        </w:trPr>
        <w:tc>
          <w:tcPr>
            <w:tcW w:w="1190" w:type="dxa"/>
          </w:tcPr>
          <w:p w14:paraId="340520FC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499" w:type="dxa"/>
          </w:tcPr>
          <w:p w14:paraId="16A9CB70" w14:textId="0255B19D" w:rsidR="002343C5" w:rsidRPr="006F61C6" w:rsidRDefault="5227EF9A" w:rsidP="5A6593D8">
            <w:r w:rsidRPr="5A6593D8">
              <w:rPr>
                <w:color w:val="000000" w:themeColor="text1"/>
                <w:lang w:val="sr"/>
              </w:rPr>
              <w:t>Prikupljeni i definisani zahtevi će biti detaljno analizirani u ovoj fazi. Izvršiće se detaljna analiza svih specificiranih slučajeva korišćenja sistema i na osnovu njih će biti definisan arhitekturni prototip. Provera pogodnosti odabrane arhitekture će biti testirana i potvrđena.</w:t>
            </w:r>
          </w:p>
          <w:p w14:paraId="5AD3F874" w14:textId="09D1C904" w:rsidR="002343C5" w:rsidRPr="006F61C6" w:rsidRDefault="5227EF9A" w:rsidP="5A6593D8">
            <w:r w:rsidRPr="5A6593D8">
              <w:rPr>
                <w:color w:val="000000" w:themeColor="text1"/>
                <w:lang w:val="sr"/>
              </w:rPr>
              <w:t xml:space="preserve">Nakon toga, </w:t>
            </w:r>
            <w:r w:rsidRPr="5A6593D8">
              <w:rPr>
                <w:lang w:val="sr"/>
              </w:rPr>
              <w:t>sledi</w:t>
            </w:r>
            <w:r w:rsidRPr="5A6593D8">
              <w:rPr>
                <w:color w:val="000000" w:themeColor="text1"/>
                <w:lang w:val="sr"/>
              </w:rPr>
              <w:t xml:space="preserve"> projektovanje odgovarajućih komponenti sistema.</w:t>
            </w:r>
          </w:p>
          <w:p w14:paraId="4C42F2F2" w14:textId="16246FE9" w:rsidR="002343C5" w:rsidRPr="006F61C6" w:rsidRDefault="5227EF9A" w:rsidP="5A6593D8">
            <w:r w:rsidRPr="5A6593D8">
              <w:rPr>
                <w:color w:val="000000" w:themeColor="text1"/>
                <w:lang w:val="sr"/>
              </w:rPr>
              <w:t xml:space="preserve">U ovoj fazi izradiće se i prototip korisničkog interfejsa  </w:t>
            </w:r>
            <w:r w:rsidRPr="5A6593D8">
              <w:rPr>
                <w:b/>
                <w:bCs/>
                <w:i/>
                <w:iCs/>
                <w:color w:val="000000" w:themeColor="text1"/>
                <w:lang w:val="sr"/>
              </w:rPr>
              <w:t xml:space="preserve">WellNi </w:t>
            </w:r>
            <w:r w:rsidRPr="5A6593D8">
              <w:rPr>
                <w:color w:val="000000" w:themeColor="text1"/>
                <w:lang w:val="sr"/>
              </w:rPr>
              <w:t>Web aplikacije.</w:t>
            </w:r>
          </w:p>
          <w:p w14:paraId="09DC21D7" w14:textId="139BAC26" w:rsidR="002343C5" w:rsidRPr="006F61C6" w:rsidRDefault="5227EF9A" w:rsidP="00DF310B">
            <w:pPr>
              <w:pStyle w:val="BodyText"/>
              <w:ind w:left="0"/>
              <w:rPr>
                <w:lang w:val="sr-Latn-CS"/>
              </w:rPr>
            </w:pPr>
            <w:r w:rsidRPr="5A6593D8">
              <w:rPr>
                <w:color w:val="000000" w:themeColor="text1"/>
                <w:lang w:val="sr"/>
              </w:rPr>
              <w:t>Takođe, u ovoj fazi će se obaviti usavršavanje veština članova tima u poznavanju tehnologija koje će se upotrebljavati zas izradu projekta.</w:t>
            </w:r>
          </w:p>
        </w:tc>
        <w:tc>
          <w:tcPr>
            <w:tcW w:w="2428" w:type="dxa"/>
          </w:tcPr>
          <w:p w14:paraId="2DCA9BB4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17426316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5AD66B68" w14:textId="77777777" w:rsidR="003C6C27" w:rsidRDefault="523EB262">
            <w:pPr>
              <w:pStyle w:val="BodyText"/>
              <w:ind w:left="0"/>
              <w:rPr>
                <w:lang w:val="sr-Latn-CS"/>
              </w:rPr>
            </w:pPr>
            <w:r w:rsidRPr="5A6593D8">
              <w:rPr>
                <w:lang w:val="sr-Latn-CS"/>
              </w:rPr>
              <w:t>Razvoj arhitekturnog prototipa.</w:t>
            </w:r>
          </w:p>
          <w:p w14:paraId="77656E61" w14:textId="18CDA2DD" w:rsidR="2A73FBEC" w:rsidRDefault="2A73FBEC">
            <w:r w:rsidRPr="5A6593D8">
              <w:rPr>
                <w:color w:val="000000" w:themeColor="text1"/>
                <w:lang w:val="sr"/>
              </w:rPr>
              <w:t>Usavršavanje novih tehnologija potrebnih za realizaciju projekta.</w:t>
            </w:r>
          </w:p>
          <w:p w14:paraId="4CABCF00" w14:textId="48FC50A0" w:rsidR="5A6593D8" w:rsidRDefault="5A6593D8" w:rsidP="5A6593D8">
            <w:pPr>
              <w:pStyle w:val="BodyText"/>
              <w:ind w:left="0"/>
              <w:rPr>
                <w:lang w:val="sr-Latn-CS"/>
              </w:rPr>
            </w:pPr>
          </w:p>
          <w:p w14:paraId="458B2FDE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4F761AA4" w14:textId="77777777" w:rsidTr="5A6593D8">
        <w:trPr>
          <w:trHeight w:val="2438"/>
          <w:jc w:val="center"/>
        </w:trPr>
        <w:tc>
          <w:tcPr>
            <w:tcW w:w="1190" w:type="dxa"/>
          </w:tcPr>
          <w:p w14:paraId="454FEB47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499" w:type="dxa"/>
          </w:tcPr>
          <w:p w14:paraId="543A2F6A" w14:textId="111D2BE0" w:rsidR="001F6798" w:rsidRDefault="6287F717" w:rsidP="5A6593D8">
            <w:pPr>
              <w:pStyle w:val="BodyText"/>
              <w:ind w:left="0"/>
              <w:rPr>
                <w:lang w:val="sr-Latn-CS"/>
              </w:rPr>
            </w:pPr>
            <w:r w:rsidRPr="5A6593D8">
              <w:rPr>
                <w:lang w:val="sr-Latn-CS"/>
              </w:rPr>
              <w:t>U toku faze izrade biće završeno projektovanje i počeće implementacija svih komponenti sistema.</w:t>
            </w:r>
          </w:p>
          <w:p w14:paraId="0CC31D8F" w14:textId="1422E562" w:rsidR="001F6798" w:rsidRDefault="15235515" w:rsidP="5A6593D8">
            <w:r w:rsidRPr="5A6593D8">
              <w:rPr>
                <w:color w:val="000000" w:themeColor="text1"/>
                <w:lang w:val="sr"/>
              </w:rPr>
              <w:t>Izrada sistema će se vršiti u više faza, po već određenom</w:t>
            </w:r>
          </w:p>
          <w:p w14:paraId="405E87F6" w14:textId="78F93815" w:rsidR="001F6798" w:rsidRDefault="15235515" w:rsidP="5A6593D8">
            <w:r w:rsidRPr="5A6593D8">
              <w:rPr>
                <w:color w:val="000000" w:themeColor="text1"/>
                <w:lang w:val="sr"/>
              </w:rPr>
              <w:t>prioritetu funkcionalnosti. Najveći fokus biće na</w:t>
            </w:r>
          </w:p>
          <w:p w14:paraId="628BC065" w14:textId="21104375" w:rsidR="001F6798" w:rsidRDefault="15235515" w:rsidP="5A6593D8">
            <w:r w:rsidRPr="5A6593D8">
              <w:rPr>
                <w:color w:val="000000" w:themeColor="text1"/>
                <w:lang w:val="sr"/>
              </w:rPr>
              <w:t xml:space="preserve">implementiranju funkcionalnosti </w:t>
            </w:r>
            <w:r w:rsidRPr="5A6593D8">
              <w:rPr>
                <w:lang w:val="sr"/>
              </w:rPr>
              <w:t>Web applikacije</w:t>
            </w:r>
          </w:p>
          <w:p w14:paraId="38DFFA6E" w14:textId="5276C4B7" w:rsidR="001F6798" w:rsidRDefault="15235515" w:rsidP="5A6593D8">
            <w:pPr>
              <w:tabs>
                <w:tab w:val="left" w:pos="3607"/>
              </w:tabs>
              <w:rPr>
                <w:color w:val="000000" w:themeColor="text1"/>
                <w:lang w:val="sr"/>
              </w:rPr>
            </w:pPr>
            <w:r w:rsidRPr="5A6593D8">
              <w:rPr>
                <w:color w:val="000000" w:themeColor="text1"/>
                <w:lang w:val="sr"/>
              </w:rPr>
              <w:t>korišćenjem dostupnih paketa.</w:t>
            </w:r>
            <w:r w:rsidR="001F6798">
              <w:tab/>
            </w:r>
          </w:p>
          <w:p w14:paraId="2843D5BA" w14:textId="7C94FC35" w:rsidR="001F6798" w:rsidRDefault="15235515" w:rsidP="5A6593D8">
            <w:r w:rsidRPr="5A6593D8">
              <w:rPr>
                <w:color w:val="000000" w:themeColor="text1"/>
                <w:lang w:val="sr"/>
              </w:rPr>
              <w:t>Takođe, jedna od faza biće posvećena kreiranju</w:t>
            </w:r>
          </w:p>
          <w:p w14:paraId="135DA365" w14:textId="7DD9D5A1" w:rsidR="001F6798" w:rsidRDefault="15235515" w:rsidP="5A6593D8">
            <w:r w:rsidRPr="5A6593D8">
              <w:rPr>
                <w:color w:val="000000" w:themeColor="text1"/>
                <w:lang w:val="sr"/>
              </w:rPr>
              <w:t>jednostavnog, modernog i intuitivnog interfejsa prilagodljivog različitim tipovima korisnika.</w:t>
            </w:r>
          </w:p>
          <w:p w14:paraId="3D7BED74" w14:textId="209E6150" w:rsidR="001F6798" w:rsidRDefault="001F6798" w:rsidP="5A6593D8">
            <w:pPr>
              <w:rPr>
                <w:color w:val="000000" w:themeColor="text1"/>
                <w:lang w:val="sr"/>
              </w:rPr>
            </w:pPr>
          </w:p>
          <w:p w14:paraId="36F446F7" w14:textId="783CD2FE" w:rsidR="001F6798" w:rsidRDefault="6287F717">
            <w:pPr>
              <w:pStyle w:val="BodyText"/>
              <w:ind w:left="0"/>
              <w:rPr>
                <w:lang w:val="sr-Latn-CS"/>
              </w:rPr>
            </w:pPr>
            <w:r w:rsidRPr="5A6593D8">
              <w:rPr>
                <w:lang w:val="sr-Latn-CS"/>
              </w:rPr>
              <w:t>Nakon implementacije potrebno je izvršiti testiranje sistema i završiti razvoj beta verzije koja će biti distribuirana u cilju evaluacije</w:t>
            </w:r>
            <w:r w:rsidR="332D18E9" w:rsidRPr="5A6593D8">
              <w:rPr>
                <w:lang w:val="sr-Latn-CS"/>
              </w:rPr>
              <w:t>.</w:t>
            </w:r>
            <w:r w:rsidR="4C653CDB" w:rsidRPr="5A6593D8">
              <w:rPr>
                <w:lang w:val="sr-Latn-CS"/>
              </w:rPr>
              <w:t xml:space="preserve"> Svi nedostatci otkriveni u beta verziji će biti ispravljeni i </w:t>
            </w:r>
            <w:r w:rsidR="2A7D7CC2" w:rsidRPr="5A6593D8">
              <w:rPr>
                <w:lang w:val="sr-Latn-CS"/>
              </w:rPr>
              <w:t>konačna</w:t>
            </w:r>
            <w:r w:rsidR="4C653CDB" w:rsidRPr="5A6593D8">
              <w:rPr>
                <w:lang w:val="sr-Latn-CS"/>
              </w:rPr>
              <w:t xml:space="preserve"> verzija softvera će biti spremna.</w:t>
            </w:r>
          </w:p>
          <w:p w14:paraId="0FDC8675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428" w:type="dxa"/>
          </w:tcPr>
          <w:p w14:paraId="470B7119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2C68357A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699461F3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147590FC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4E61790A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3B659237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0A40A697" w14:textId="77777777" w:rsidTr="5A6593D8">
        <w:trPr>
          <w:trHeight w:val="1470"/>
          <w:jc w:val="center"/>
        </w:trPr>
        <w:tc>
          <w:tcPr>
            <w:tcW w:w="1190" w:type="dxa"/>
          </w:tcPr>
          <w:p w14:paraId="7FB04FA0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499" w:type="dxa"/>
          </w:tcPr>
          <w:p w14:paraId="7DC2125E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205B035B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428" w:type="dxa"/>
          </w:tcPr>
          <w:p w14:paraId="4DC47149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136E624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3461D779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1C9C836A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3CF2D8B6" w14:textId="77777777" w:rsidR="002343C5" w:rsidRPr="006F61C6" w:rsidRDefault="002343C5">
      <w:pPr>
        <w:pStyle w:val="BodyText"/>
        <w:rPr>
          <w:lang w:val="sr-Latn-CS"/>
        </w:rPr>
      </w:pPr>
    </w:p>
    <w:p w14:paraId="217D2D0A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72DECE7F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7F27F1BF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14:paraId="523DFC95" w14:textId="77777777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D14966">
        <w:rPr>
          <w:lang w:val="sr-Latn-CS"/>
        </w:rPr>
        <w:t>WellNi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307E0B1C" w14:textId="77777777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D14966">
        <w:rPr>
          <w:b/>
          <w:lang w:val="sr-Latn-CS"/>
        </w:rPr>
        <w:t>TreSoft</w:t>
      </w:r>
      <w:r w:rsidRPr="004561C7">
        <w:rPr>
          <w:b/>
          <w:lang w:val="sr-Latn-CS"/>
        </w:rPr>
        <w:t>_AV02_Raspored_aktivnosti.mpp</w:t>
      </w:r>
    </w:p>
    <w:p w14:paraId="4FDC87BF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14:paraId="59327CF6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3CC47D9B" w14:textId="77777777" w:rsidR="002343C5" w:rsidRPr="006F61C6" w:rsidRDefault="0084235B">
      <w:pPr>
        <w:pStyle w:val="Body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4CC0DA62" w14:textId="77777777" w:rsidR="002343C5" w:rsidRPr="006F61C6" w:rsidRDefault="0084235B">
      <w:pPr>
        <w:pStyle w:val="Body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1C7E9934" w14:textId="77777777" w:rsidR="002343C5" w:rsidRPr="006F61C6" w:rsidRDefault="0084235B">
      <w:pPr>
        <w:pStyle w:val="Body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77A75EE5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7054ED59" w14:textId="77777777" w:rsidTr="5A6593D8">
        <w:tc>
          <w:tcPr>
            <w:tcW w:w="1350" w:type="dxa"/>
          </w:tcPr>
          <w:p w14:paraId="3995F8F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6C45689C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52A21BCE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0DDCFDA9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5B30D4E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0BAD90E4" w14:textId="77777777" w:rsidTr="5A6593D8">
        <w:tc>
          <w:tcPr>
            <w:tcW w:w="1350" w:type="dxa"/>
          </w:tcPr>
          <w:p w14:paraId="6DAD6E45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516F8AC5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3E4EF347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326275A5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294053DC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6C5C199E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3DBFC216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738F0AC0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18EE51A4" w14:textId="77777777" w:rsidTr="5A6593D8">
        <w:trPr>
          <w:trHeight w:val="2415"/>
        </w:trPr>
        <w:tc>
          <w:tcPr>
            <w:tcW w:w="1350" w:type="dxa"/>
          </w:tcPr>
          <w:p w14:paraId="1824E2A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643A34C1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078DFF4F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0963D5EC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3601E651" w14:textId="212C8E7E" w:rsidR="002343C5" w:rsidRPr="006F61C6" w:rsidRDefault="002343C5" w:rsidP="5A6593D8">
            <w:pPr>
              <w:pStyle w:val="BodyText"/>
              <w:ind w:left="0"/>
              <w:rPr>
                <w:lang w:val="sr-Latn-CS"/>
              </w:rPr>
            </w:pPr>
          </w:p>
          <w:p w14:paraId="3B77EC55" w14:textId="29961614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559" w:type="dxa"/>
          </w:tcPr>
          <w:p w14:paraId="5EDDDB64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36BC4539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06609209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376ABA6B" w14:textId="1998A300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195" w:type="dxa"/>
          </w:tcPr>
          <w:p w14:paraId="1AFE193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1C2050DF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4C5BFEEA" w14:textId="5DBF5D4B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  <w:tr w:rsidR="5A6593D8" w14:paraId="09548A6B" w14:textId="77777777" w:rsidTr="5A6593D8">
        <w:trPr>
          <w:trHeight w:val="300"/>
        </w:trPr>
        <w:tc>
          <w:tcPr>
            <w:tcW w:w="1350" w:type="dxa"/>
          </w:tcPr>
          <w:p w14:paraId="36F8C0A2" w14:textId="29492C15" w:rsidR="4244EEA1" w:rsidRDefault="4244EEA1" w:rsidP="5A6593D8">
            <w:pPr>
              <w:pStyle w:val="BodyText"/>
              <w:ind w:left="0"/>
              <w:jc w:val="center"/>
              <w:rPr>
                <w:lang w:val="sr-Latn-CS"/>
              </w:rPr>
            </w:pPr>
            <w:r w:rsidRPr="5A6593D8"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277EF7A8" w14:textId="2AEDCBE8" w:rsidR="62F27C08" w:rsidRDefault="62F27C08" w:rsidP="5A6593D8">
            <w:pPr>
              <w:pStyle w:val="BodyText"/>
              <w:ind w:left="0"/>
              <w:rPr>
                <w:lang w:val="sr-Latn-CS"/>
              </w:rPr>
            </w:pPr>
            <w:r w:rsidRPr="5A6593D8">
              <w:rPr>
                <w:lang w:val="sr-Latn-CS"/>
              </w:rPr>
              <w:t>R2 Iteracija–Razvoj prototipa korisničkog interfejsa Web aplikacije</w:t>
            </w:r>
          </w:p>
        </w:tc>
        <w:tc>
          <w:tcPr>
            <w:tcW w:w="1967" w:type="dxa"/>
          </w:tcPr>
          <w:p w14:paraId="0269B53C" w14:textId="55D5F1D9" w:rsidR="62F27C08" w:rsidRDefault="62F27C08" w:rsidP="5A6593D8">
            <w:pPr>
              <w:pStyle w:val="BodyText"/>
              <w:ind w:left="0"/>
              <w:rPr>
                <w:lang w:val="sr-Latn-CS"/>
              </w:rPr>
            </w:pPr>
            <w:r w:rsidRPr="5A6593D8"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0D2D3DEA" w14:textId="762320AA" w:rsidR="62F27C08" w:rsidRDefault="62F27C08" w:rsidP="5A6593D8">
            <w:pPr>
              <w:pStyle w:val="BodyText"/>
              <w:ind w:left="0"/>
              <w:rPr>
                <w:b/>
                <w:bCs/>
                <w:lang w:val="sr-Latn-CS"/>
              </w:rPr>
            </w:pPr>
            <w:r w:rsidRPr="5A6593D8">
              <w:rPr>
                <w:b/>
                <w:bCs/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07B60007" w14:textId="146D0F5A" w:rsidR="62F27C08" w:rsidRDefault="62F27C08" w:rsidP="5A6593D8">
            <w:pPr>
              <w:pStyle w:val="BodyText"/>
              <w:ind w:left="0"/>
              <w:rPr>
                <w:lang w:val="sr-Latn-CS"/>
              </w:rPr>
            </w:pPr>
            <w:r w:rsidRPr="5A6593D8">
              <w:rPr>
                <w:lang w:val="sr-Latn-CS"/>
              </w:rPr>
              <w:t>Rano dobijanje prototipa koji može biti ocenjen od strane korisnika.</w:t>
            </w:r>
          </w:p>
        </w:tc>
      </w:tr>
      <w:tr w:rsidR="00A355DD" w:rsidRPr="006F61C6" w14:paraId="32612233" w14:textId="77777777" w:rsidTr="5A6593D8">
        <w:tc>
          <w:tcPr>
            <w:tcW w:w="1350" w:type="dxa"/>
            <w:vMerge w:val="restart"/>
          </w:tcPr>
          <w:p w14:paraId="5EA27D0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1900AC07" w14:textId="1C7F0820" w:rsidR="00A355DD" w:rsidRPr="006F61C6" w:rsidRDefault="65A8B1A5">
            <w:pPr>
              <w:pStyle w:val="BodyText"/>
              <w:ind w:left="0"/>
              <w:rPr>
                <w:lang w:val="sr-Latn-CS"/>
              </w:rPr>
            </w:pPr>
            <w:r w:rsidRPr="5A6593D8">
              <w:rPr>
                <w:lang w:val="sr-Latn-CS"/>
              </w:rPr>
              <w:t xml:space="preserve">I1 Iteracija – </w:t>
            </w:r>
            <w:r w:rsidR="689D9E9D" w:rsidRPr="5A6593D8">
              <w:rPr>
                <w:lang w:val="sr-Latn-CS"/>
              </w:rPr>
              <w:t>Rad na funkcionaln</w:t>
            </w:r>
            <w:r w:rsidR="7B651349" w:rsidRPr="5A6593D8">
              <w:rPr>
                <w:lang w:val="sr-Latn-CS"/>
              </w:rPr>
              <w:t>o</w:t>
            </w:r>
            <w:r w:rsidR="689D9E9D" w:rsidRPr="5A6593D8">
              <w:rPr>
                <w:lang w:val="sr-Latn-CS"/>
              </w:rPr>
              <w:t>stima</w:t>
            </w:r>
          </w:p>
        </w:tc>
        <w:tc>
          <w:tcPr>
            <w:tcW w:w="1967" w:type="dxa"/>
          </w:tcPr>
          <w:p w14:paraId="4A50AC3B" w14:textId="383B2358" w:rsidR="00A355DD" w:rsidRPr="006F61C6" w:rsidRDefault="689D9E9D">
            <w:pPr>
              <w:pStyle w:val="BodyText"/>
              <w:ind w:left="0"/>
              <w:rPr>
                <w:lang w:val="sr-Latn-CS"/>
              </w:rPr>
            </w:pPr>
            <w:r w:rsidRPr="5A6593D8">
              <w:rPr>
                <w:lang w:val="sr-Latn-CS"/>
              </w:rPr>
              <w:t>Osnovne funkcionalnosti dodeljene svakom od članova će biti posebno razrađivane</w:t>
            </w:r>
          </w:p>
        </w:tc>
        <w:tc>
          <w:tcPr>
            <w:tcW w:w="1559" w:type="dxa"/>
          </w:tcPr>
          <w:p w14:paraId="6A86E2DC" w14:textId="07E52B63" w:rsidR="00A355DD" w:rsidRPr="0099694D" w:rsidRDefault="689D9E9D" w:rsidP="5A6593D8">
            <w:pPr>
              <w:pStyle w:val="BodyText"/>
              <w:ind w:left="0"/>
              <w:rPr>
                <w:b/>
                <w:bCs/>
                <w:lang w:val="sr-Latn-CS"/>
              </w:rPr>
            </w:pPr>
            <w:r w:rsidRPr="5A6593D8">
              <w:rPr>
                <w:b/>
                <w:bCs/>
                <w:lang w:val="sr-Latn-CS"/>
              </w:rPr>
              <w:t>Početna verzija odvojenih delova sistema</w:t>
            </w:r>
          </w:p>
        </w:tc>
        <w:tc>
          <w:tcPr>
            <w:tcW w:w="2195" w:type="dxa"/>
          </w:tcPr>
          <w:p w14:paraId="7ACA7C5B" w14:textId="7F6A72A7" w:rsidR="00A355DD" w:rsidRPr="006F61C6" w:rsidRDefault="689D9E9D">
            <w:pPr>
              <w:pStyle w:val="BodyText"/>
              <w:ind w:left="0"/>
              <w:rPr>
                <w:lang w:val="sr-Latn-CS"/>
              </w:rPr>
            </w:pPr>
            <w:r w:rsidRPr="5A6593D8">
              <w:rPr>
                <w:lang w:val="sr-Latn-CS"/>
              </w:rPr>
              <w:t>Neupoznatost članova tima sa svim detaljima pojedinih delova sistema</w:t>
            </w:r>
          </w:p>
        </w:tc>
      </w:tr>
      <w:tr w:rsidR="00A355DD" w:rsidRPr="006F61C6" w14:paraId="76F22A76" w14:textId="77777777" w:rsidTr="5A6593D8">
        <w:tc>
          <w:tcPr>
            <w:tcW w:w="1350" w:type="dxa"/>
            <w:vMerge/>
          </w:tcPr>
          <w:p w14:paraId="0FB7827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7927241E" w14:textId="1CAF81A7" w:rsidR="00A355DD" w:rsidRPr="006F61C6" w:rsidRDefault="65A8B1A5">
            <w:pPr>
              <w:pStyle w:val="BodyText"/>
              <w:ind w:left="0"/>
              <w:rPr>
                <w:lang w:val="sr-Latn-CS"/>
              </w:rPr>
            </w:pPr>
            <w:r w:rsidRPr="5A6593D8">
              <w:rPr>
                <w:lang w:val="sr-Latn-CS"/>
              </w:rPr>
              <w:t xml:space="preserve">I2 Iteracija – Razvoj </w:t>
            </w:r>
            <w:r w:rsidR="7D47AC25" w:rsidRPr="5A6593D8">
              <w:rPr>
                <w:lang w:val="sr-Latn-CS"/>
              </w:rPr>
              <w:t>početne</w:t>
            </w:r>
            <w:r w:rsidRPr="5A6593D8">
              <w:rPr>
                <w:lang w:val="sr-Latn-CS"/>
              </w:rPr>
              <w:t xml:space="preserve"> verzije</w:t>
            </w:r>
          </w:p>
        </w:tc>
        <w:tc>
          <w:tcPr>
            <w:tcW w:w="1967" w:type="dxa"/>
          </w:tcPr>
          <w:p w14:paraId="76B5F07A" w14:textId="3160F341" w:rsidR="00A355DD" w:rsidRPr="006F61C6" w:rsidRDefault="46DBC453">
            <w:pPr>
              <w:pStyle w:val="BodyText"/>
              <w:ind w:left="0"/>
              <w:rPr>
                <w:lang w:val="sr-Latn-CS"/>
              </w:rPr>
            </w:pPr>
            <w:r w:rsidRPr="5A6593D8">
              <w:rPr>
                <w:lang w:val="sr-Latn-CS"/>
              </w:rPr>
              <w:t>Osposobljavanje sistema za rad i početak testiranja. Mogućnost dodavanja novih funkcionalnosti ukoliko se ukaže potreba za njima</w:t>
            </w:r>
          </w:p>
        </w:tc>
        <w:tc>
          <w:tcPr>
            <w:tcW w:w="1559" w:type="dxa"/>
          </w:tcPr>
          <w:p w14:paraId="3A0A6C22" w14:textId="335441AB" w:rsidR="00A355DD" w:rsidRPr="006F61C6" w:rsidRDefault="46DBC453" w:rsidP="5A6593D8">
            <w:pPr>
              <w:pStyle w:val="BodyText"/>
              <w:ind w:left="0"/>
              <w:rPr>
                <w:b/>
                <w:bCs/>
                <w:lang w:val="sr-Latn-CS"/>
              </w:rPr>
            </w:pPr>
            <w:r w:rsidRPr="5A6593D8">
              <w:rPr>
                <w:b/>
                <w:bCs/>
                <w:lang w:val="sr-Latn-CS"/>
              </w:rPr>
              <w:t>Početna verzija sistema</w:t>
            </w:r>
          </w:p>
        </w:tc>
        <w:tc>
          <w:tcPr>
            <w:tcW w:w="2195" w:type="dxa"/>
          </w:tcPr>
          <w:p w14:paraId="1BD8D949" w14:textId="1C2C3452" w:rsidR="00A355DD" w:rsidRPr="006F61C6" w:rsidRDefault="46DBC453">
            <w:pPr>
              <w:pStyle w:val="BodyText"/>
              <w:ind w:left="0"/>
              <w:rPr>
                <w:lang w:val="sr-Latn-CS"/>
              </w:rPr>
            </w:pPr>
            <w:r w:rsidRPr="5A6593D8">
              <w:rPr>
                <w:lang w:val="sr-Latn-CS"/>
              </w:rPr>
              <w:t>Umanjenje verovatnoće pojave grešaka Dobijanje kolektivne povratne reakcije od svih članova razvojnog tima.</w:t>
            </w:r>
          </w:p>
        </w:tc>
      </w:tr>
      <w:tr w:rsidR="5A6593D8" w14:paraId="23EB5BD1" w14:textId="77777777" w:rsidTr="5A6593D8">
        <w:trPr>
          <w:trHeight w:val="300"/>
        </w:trPr>
        <w:tc>
          <w:tcPr>
            <w:tcW w:w="1350" w:type="dxa"/>
          </w:tcPr>
          <w:p w14:paraId="767239B8" w14:textId="70CA9C32" w:rsidR="5897E53A" w:rsidRDefault="5897E53A" w:rsidP="5A6593D8">
            <w:pPr>
              <w:pStyle w:val="BodyText"/>
              <w:ind w:left="0"/>
              <w:rPr>
                <w:lang w:val="sr-Latn-CS"/>
              </w:rPr>
            </w:pPr>
            <w:r w:rsidRPr="5A6593D8">
              <w:rPr>
                <w:lang w:val="sr-Latn-CS"/>
              </w:rPr>
              <w:t>Testiranje</w:t>
            </w:r>
          </w:p>
        </w:tc>
        <w:tc>
          <w:tcPr>
            <w:tcW w:w="1350" w:type="dxa"/>
          </w:tcPr>
          <w:p w14:paraId="32201F8A" w14:textId="113E919C" w:rsidR="5897E53A" w:rsidRDefault="5897E53A" w:rsidP="5A6593D8">
            <w:pPr>
              <w:pStyle w:val="BodyText"/>
              <w:ind w:left="0"/>
              <w:rPr>
                <w:lang w:val="sr-Latn-CS"/>
              </w:rPr>
            </w:pPr>
            <w:r w:rsidRPr="5A6593D8">
              <w:rPr>
                <w:lang w:val="sr-Latn-CS"/>
              </w:rPr>
              <w:t>I1 Iteracija – Razvoj beta verzija</w:t>
            </w:r>
          </w:p>
        </w:tc>
        <w:tc>
          <w:tcPr>
            <w:tcW w:w="1967" w:type="dxa"/>
          </w:tcPr>
          <w:p w14:paraId="2EF7050F" w14:textId="333FD32B" w:rsidR="5897E53A" w:rsidRDefault="5897E53A" w:rsidP="5A6593D8">
            <w:pPr>
              <w:pStyle w:val="BodyText"/>
              <w:ind w:left="0"/>
              <w:rPr>
                <w:lang w:val="sr-Latn-CS"/>
              </w:rPr>
            </w:pPr>
            <w:r w:rsidRPr="5A6593D8">
              <w:rPr>
                <w:lang w:val="sr-Latn-CS"/>
              </w:rPr>
              <w:t>Implementacija i testiranje beta verzije.</w:t>
            </w:r>
          </w:p>
        </w:tc>
        <w:tc>
          <w:tcPr>
            <w:tcW w:w="1559" w:type="dxa"/>
          </w:tcPr>
          <w:p w14:paraId="5C6B46B6" w14:textId="126D4623" w:rsidR="5897E53A" w:rsidRDefault="5897E53A" w:rsidP="5A6593D8">
            <w:pPr>
              <w:pStyle w:val="BodyText"/>
              <w:ind w:left="0"/>
              <w:rPr>
                <w:b/>
                <w:bCs/>
                <w:lang w:val="sr-Latn-CS"/>
              </w:rPr>
            </w:pPr>
            <w:r w:rsidRPr="5A6593D8">
              <w:rPr>
                <w:b/>
                <w:bCs/>
                <w:lang w:val="sr-Latn-CS"/>
              </w:rPr>
              <w:t xml:space="preserve">Detaljni projekat </w:t>
            </w:r>
          </w:p>
          <w:p w14:paraId="19169E31" w14:textId="5F5E5EF9" w:rsidR="5897E53A" w:rsidRDefault="5897E53A" w:rsidP="5A6593D8">
            <w:pPr>
              <w:pStyle w:val="BodyText"/>
              <w:ind w:left="0"/>
              <w:rPr>
                <w:b/>
                <w:bCs/>
                <w:lang w:val="sr-Latn-CS"/>
              </w:rPr>
            </w:pPr>
            <w:r w:rsidRPr="5A6593D8">
              <w:rPr>
                <w:b/>
                <w:bCs/>
                <w:lang w:val="sr-Latn-CS"/>
              </w:rPr>
              <w:t>Beta verzija</w:t>
            </w:r>
          </w:p>
          <w:p w14:paraId="2A4F365F" w14:textId="135780A9" w:rsidR="5897E53A" w:rsidRDefault="5897E53A" w:rsidP="5A6593D8">
            <w:pPr>
              <w:pStyle w:val="BodyText"/>
              <w:ind w:left="0"/>
            </w:pPr>
            <w:r w:rsidRPr="5A6593D8">
              <w:rPr>
                <w:b/>
                <w:bCs/>
                <w:lang w:val="sr-Latn-CS"/>
              </w:rPr>
              <w:t xml:space="preserve"> Plan testiranja</w:t>
            </w:r>
          </w:p>
        </w:tc>
        <w:tc>
          <w:tcPr>
            <w:tcW w:w="2195" w:type="dxa"/>
          </w:tcPr>
          <w:p w14:paraId="190D13EE" w14:textId="7635F763" w:rsidR="5897E53A" w:rsidRDefault="5897E53A" w:rsidP="5A6593D8">
            <w:pPr>
              <w:pStyle w:val="BodyText"/>
              <w:ind w:left="0"/>
              <w:rPr>
                <w:lang w:val="sr-Latn-CS"/>
              </w:rPr>
            </w:pPr>
            <w:r w:rsidRPr="5A6593D8">
              <w:rPr>
                <w:lang w:val="sr-Latn-CS"/>
              </w:rPr>
              <w:t>Implementacija svih ključnih funkcionalnosti u beta verziji.</w:t>
            </w:r>
          </w:p>
          <w:p w14:paraId="38179411" w14:textId="64BF23D1" w:rsidR="5897E53A" w:rsidRDefault="5897E53A" w:rsidP="5A6593D8">
            <w:pPr>
              <w:pStyle w:val="BodyText"/>
              <w:ind w:left="0"/>
            </w:pPr>
            <w:r w:rsidRPr="5A6593D8">
              <w:rPr>
                <w:lang w:val="sr-Latn-CS"/>
              </w:rPr>
              <w:t>Dobijanje povratne reakcije od korisnika pre implementacije konačne verzije.</w:t>
            </w:r>
          </w:p>
        </w:tc>
      </w:tr>
      <w:tr w:rsidR="5A6593D8" w14:paraId="4E5F45D2" w14:textId="77777777" w:rsidTr="5A6593D8">
        <w:trPr>
          <w:trHeight w:val="300"/>
        </w:trPr>
        <w:tc>
          <w:tcPr>
            <w:tcW w:w="1350" w:type="dxa"/>
          </w:tcPr>
          <w:p w14:paraId="78ABF676" w14:textId="26FD0660" w:rsidR="5897E53A" w:rsidRDefault="5897E53A" w:rsidP="5A6593D8">
            <w:pPr>
              <w:pStyle w:val="BodyText"/>
              <w:ind w:left="0"/>
              <w:rPr>
                <w:lang w:val="sr-Latn-CS"/>
              </w:rPr>
            </w:pPr>
            <w:r w:rsidRPr="5A6593D8">
              <w:rPr>
                <w:lang w:val="sr-Latn-CS"/>
              </w:rPr>
              <w:t>Testiranje</w:t>
            </w:r>
          </w:p>
        </w:tc>
        <w:tc>
          <w:tcPr>
            <w:tcW w:w="1350" w:type="dxa"/>
          </w:tcPr>
          <w:p w14:paraId="30383181" w14:textId="322DE518" w:rsidR="5897E53A" w:rsidRDefault="5897E53A" w:rsidP="5A6593D8">
            <w:pPr>
              <w:pStyle w:val="BodyText"/>
              <w:ind w:left="0"/>
              <w:rPr>
                <w:lang w:val="sr-Latn-CS"/>
              </w:rPr>
            </w:pPr>
            <w:r w:rsidRPr="5A6593D8">
              <w:rPr>
                <w:lang w:val="sr-Latn-CS"/>
              </w:rPr>
              <w:t>I2 Iteracija – Razvoj konačne verzije</w:t>
            </w:r>
          </w:p>
        </w:tc>
        <w:tc>
          <w:tcPr>
            <w:tcW w:w="1967" w:type="dxa"/>
          </w:tcPr>
          <w:p w14:paraId="69E89F8A" w14:textId="0D26B767" w:rsidR="5897E53A" w:rsidRDefault="5897E53A" w:rsidP="5A6593D8">
            <w:pPr>
              <w:pStyle w:val="BodyText"/>
              <w:ind w:left="0"/>
              <w:rPr>
                <w:lang w:val="sr-Latn-CS"/>
              </w:rPr>
            </w:pPr>
            <w:r w:rsidRPr="5A6593D8"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7D9AA48A" w14:textId="1A09540B" w:rsidR="5897E53A" w:rsidRDefault="5897E53A" w:rsidP="5A6593D8">
            <w:pPr>
              <w:pStyle w:val="BodyText"/>
              <w:ind w:left="0"/>
            </w:pPr>
            <w:r w:rsidRPr="5A6593D8">
              <w:rPr>
                <w:lang w:val="sr-Latn-CS"/>
              </w:rPr>
              <w:t xml:space="preserve"> Razvoj konačne verzije.</w:t>
            </w:r>
          </w:p>
        </w:tc>
        <w:tc>
          <w:tcPr>
            <w:tcW w:w="1559" w:type="dxa"/>
          </w:tcPr>
          <w:p w14:paraId="2BD3C35A" w14:textId="2C3F674B" w:rsidR="5897E53A" w:rsidRDefault="5897E53A" w:rsidP="5A6593D8">
            <w:pPr>
              <w:pStyle w:val="BodyText"/>
              <w:ind w:left="0"/>
              <w:rPr>
                <w:b/>
                <w:bCs/>
                <w:lang w:val="sr-Latn-CS"/>
              </w:rPr>
            </w:pPr>
            <w:r w:rsidRPr="5A6593D8">
              <w:rPr>
                <w:b/>
                <w:bCs/>
                <w:lang w:val="sr-Latn-CS"/>
              </w:rPr>
              <w:t>Izveštaj o testiranju</w:t>
            </w:r>
          </w:p>
          <w:p w14:paraId="6DA13577" w14:textId="4CE9182E" w:rsidR="5897E53A" w:rsidRDefault="5897E53A" w:rsidP="5A6593D8">
            <w:pPr>
              <w:pStyle w:val="BodyText"/>
              <w:ind w:left="0"/>
              <w:rPr>
                <w:b/>
                <w:bCs/>
                <w:lang w:val="sr-Latn-CS"/>
              </w:rPr>
            </w:pPr>
            <w:r w:rsidRPr="5A6593D8">
              <w:rPr>
                <w:b/>
                <w:bCs/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5A255588" w14:textId="6BA892B9" w:rsidR="5897E53A" w:rsidRDefault="5897E53A" w:rsidP="5A6593D8">
            <w:pPr>
              <w:pStyle w:val="BodyText"/>
              <w:ind w:left="0"/>
              <w:rPr>
                <w:lang w:val="sr-Latn-CS"/>
              </w:rPr>
            </w:pPr>
            <w:r w:rsidRPr="5A6593D8">
              <w:rPr>
                <w:lang w:val="sr-Latn-CS"/>
              </w:rPr>
              <w:t>Softver ocenjen od strane korisnika.</w:t>
            </w:r>
          </w:p>
          <w:p w14:paraId="1E804BE0" w14:textId="64CD1A51" w:rsidR="5897E53A" w:rsidRDefault="5897E53A" w:rsidP="5A6593D8">
            <w:pPr>
              <w:pStyle w:val="BodyText"/>
              <w:ind w:left="0"/>
            </w:pPr>
            <w:r w:rsidRPr="5A6593D8">
              <w:rPr>
                <w:lang w:val="sr-Latn-CS"/>
              </w:rPr>
              <w:t>Visok nivo kvaliteta proizvoda.</w:t>
            </w:r>
          </w:p>
          <w:p w14:paraId="37CD91F4" w14:textId="268ED1B5" w:rsidR="5897E53A" w:rsidRDefault="5897E53A" w:rsidP="5A6593D8">
            <w:pPr>
              <w:pStyle w:val="BodyText"/>
              <w:ind w:left="0"/>
            </w:pPr>
            <w:r w:rsidRPr="5A6593D8">
              <w:rPr>
                <w:lang w:val="sr-Latn-CS"/>
              </w:rPr>
              <w:t>Umanjenje verovatnoće pojave greški.</w:t>
            </w:r>
          </w:p>
        </w:tc>
      </w:tr>
      <w:tr w:rsidR="002343C5" w:rsidRPr="006F61C6" w14:paraId="75A8AC3F" w14:textId="77777777" w:rsidTr="5A6593D8">
        <w:tc>
          <w:tcPr>
            <w:tcW w:w="1350" w:type="dxa"/>
          </w:tcPr>
          <w:p w14:paraId="24A7132F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2695F436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5614E735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2F5FF793" w14:textId="19B9AD85" w:rsidR="002343C5" w:rsidRPr="0099694D" w:rsidRDefault="2DD360A8" w:rsidP="5A6593D8">
            <w:pPr>
              <w:pStyle w:val="BodyText"/>
              <w:ind w:left="0"/>
              <w:rPr>
                <w:b/>
                <w:bCs/>
                <w:lang w:val="sr-Latn-CS"/>
              </w:rPr>
            </w:pPr>
            <w:r w:rsidRPr="5A6593D8">
              <w:rPr>
                <w:b/>
                <w:bCs/>
                <w:lang w:val="sr-Latn-CS"/>
              </w:rPr>
              <w:t>Konačni p</w:t>
            </w:r>
            <w:r w:rsidR="421DE8EC" w:rsidRPr="5A6593D8">
              <w:rPr>
                <w:b/>
                <w:bCs/>
                <w:lang w:val="sr-Latn-CS"/>
              </w:rPr>
              <w:t>roizvod</w:t>
            </w:r>
          </w:p>
        </w:tc>
        <w:tc>
          <w:tcPr>
            <w:tcW w:w="2195" w:type="dxa"/>
          </w:tcPr>
          <w:p w14:paraId="1FC39945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0562CB0E" w14:textId="77777777" w:rsidR="002343C5" w:rsidRPr="006F61C6" w:rsidRDefault="002343C5">
      <w:pPr>
        <w:pStyle w:val="BodyText"/>
        <w:rPr>
          <w:lang w:val="sr-Latn-CS"/>
        </w:rPr>
      </w:pPr>
    </w:p>
    <w:p w14:paraId="302230F5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606F83FB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641024FF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7DBDECB6" w14:textId="77777777"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14:paraId="396A1B44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14:paraId="37CBBDF7" w14:textId="52622169" w:rsidR="00C4723D" w:rsidRDefault="552809CA" w:rsidP="5A6593D8">
      <w:pPr>
        <w:pStyle w:val="BodyText"/>
        <w:rPr>
          <w:lang w:val="sr-Latn-CS"/>
        </w:rPr>
      </w:pPr>
      <w:r w:rsidRPr="5A6593D8">
        <w:rPr>
          <w:lang w:val="sr-Latn-CS"/>
        </w:rPr>
        <w:t>O</w:t>
      </w:r>
      <w:r w:rsidR="0A1B9431" w:rsidRPr="5A6593D8">
        <w:rPr>
          <w:lang w:val="sr-Latn-CS"/>
        </w:rPr>
        <w:t>rganizaciona struktura ljuds</w:t>
      </w:r>
      <w:r w:rsidR="661F91B8" w:rsidRPr="5A6593D8">
        <w:rPr>
          <w:lang w:val="sr-Latn-CS"/>
        </w:rPr>
        <w:t>tv</w:t>
      </w:r>
      <w:r w:rsidR="0A1B9431" w:rsidRPr="5A6593D8">
        <w:rPr>
          <w:lang w:val="sr-Latn-CS"/>
        </w:rPr>
        <w:t xml:space="preserve">a angažovanog na </w:t>
      </w:r>
      <w:r w:rsidRPr="5A6593D8">
        <w:rPr>
          <w:lang w:val="sr-Latn-CS"/>
        </w:rPr>
        <w:t>projekt</w:t>
      </w:r>
      <w:r w:rsidR="0A1B9431" w:rsidRPr="5A6593D8">
        <w:rPr>
          <w:lang w:val="sr-Latn-CS"/>
        </w:rPr>
        <w:t>u</w:t>
      </w:r>
      <w:r w:rsidRPr="5A6593D8">
        <w:rPr>
          <w:lang w:val="sr-Latn-CS"/>
        </w:rPr>
        <w:t xml:space="preserve"> prikazana je na sledećem grafikonu:</w:t>
      </w:r>
    </w:p>
    <w:p w14:paraId="34CE0A41" w14:textId="67136C75" w:rsidR="00C4723D" w:rsidRDefault="4CB8F6F8" w:rsidP="00C4723D">
      <w:pPr>
        <w:pStyle w:val="BodyText"/>
        <w:jc w:val="center"/>
      </w:pPr>
      <w:r>
        <w:rPr>
          <w:noProof/>
        </w:rPr>
        <w:drawing>
          <wp:inline distT="0" distB="0" distL="0" distR="0" wp14:anchorId="399AFCEF" wp14:editId="5EB45BCD">
            <wp:extent cx="3920987" cy="1878806"/>
            <wp:effectExtent l="0" t="0" r="0" b="0"/>
            <wp:docPr id="567791403" name="Picture 56779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987" cy="187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2EC7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lastRenderedPageBreak/>
        <w:t>Kadrovska politika</w:t>
      </w:r>
      <w:bookmarkEnd w:id="9"/>
    </w:p>
    <w:p w14:paraId="3DC86F0C" w14:textId="78472D53" w:rsidR="002343C5" w:rsidRPr="006F61C6" w:rsidRDefault="0A1B9431">
      <w:pPr>
        <w:pStyle w:val="BodyText"/>
        <w:rPr>
          <w:lang w:val="sr-Latn-CS"/>
        </w:rPr>
      </w:pPr>
      <w:r w:rsidRPr="5A6593D8">
        <w:rPr>
          <w:lang w:val="sr-Latn-CS"/>
        </w:rPr>
        <w:t xml:space="preserve">Osobe identifikovane na organizacionom grafikonu u odeljku 8.1 čine tim koji će razvijati projekat </w:t>
      </w:r>
      <w:r w:rsidR="5C9FFFCB" w:rsidRPr="5A6593D8">
        <w:rPr>
          <w:lang w:val="sr-Latn-CS"/>
        </w:rPr>
        <w:t>WellNi</w:t>
      </w:r>
      <w:r w:rsidRPr="5A6593D8">
        <w:rPr>
          <w:lang w:val="sr-Latn-CS"/>
        </w:rPr>
        <w:t xml:space="preserve">. Projektni tim se neće menjati </w:t>
      </w:r>
      <w:r w:rsidR="35134949" w:rsidRPr="5A6593D8">
        <w:rPr>
          <w:lang w:val="sr-Latn-CS"/>
        </w:rPr>
        <w:t>u toku realizacije projekta.</w:t>
      </w:r>
    </w:p>
    <w:p w14:paraId="4086990F" w14:textId="77777777" w:rsidR="002343C5" w:rsidRPr="006F61C6" w:rsidRDefault="35134949">
      <w:pPr>
        <w:pStyle w:val="Heading2"/>
        <w:widowControl/>
        <w:rPr>
          <w:lang w:val="sr-Latn-CS"/>
        </w:rPr>
      </w:pPr>
      <w:bookmarkStart w:id="10" w:name="_Toc225188574"/>
      <w:r w:rsidRPr="5A6593D8">
        <w:rPr>
          <w:lang w:val="sr-Latn-CS"/>
        </w:rPr>
        <w:t>Plan obuke</w:t>
      </w:r>
      <w:bookmarkEnd w:id="10"/>
    </w:p>
    <w:p w14:paraId="66D59600" w14:textId="18CB2173" w:rsidR="164C1030" w:rsidRDefault="164C1030" w:rsidP="5A6593D8">
      <w:pPr>
        <w:pStyle w:val="BodyText"/>
        <w:rPr>
          <w:lang w:val="sr-Latn-CS"/>
        </w:rPr>
      </w:pPr>
      <w:r w:rsidRPr="5A6593D8">
        <w:rPr>
          <w:lang w:val="sr-Latn-CS"/>
        </w:rPr>
        <w:t>Za projektni tim neće biti organizovana obuka, već će svaki član tima ponaosob istražiti oblasti koje su mu potrebne za realizaciju projekta.</w:t>
      </w:r>
    </w:p>
    <w:p w14:paraId="69074A3E" w14:textId="3FABFBE6" w:rsidR="50F0317A" w:rsidRDefault="50F0317A" w:rsidP="5A6593D8">
      <w:pPr>
        <w:pStyle w:val="BodyText"/>
        <w:rPr>
          <w:lang w:val="sr-Latn-CS"/>
        </w:rPr>
      </w:pPr>
      <w:r w:rsidRPr="5A6593D8">
        <w:rPr>
          <w:lang w:val="sr-Latn-CS"/>
        </w:rPr>
        <w:t>Te oblasti mogu da uključuju:</w:t>
      </w:r>
    </w:p>
    <w:p w14:paraId="74A06BDF" w14:textId="77777777" w:rsidR="002343C5" w:rsidRPr="006F61C6" w:rsidRDefault="04586372" w:rsidP="5A6593D8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CS"/>
        </w:rPr>
      </w:pPr>
      <w:r w:rsidRPr="5A6593D8">
        <w:rPr>
          <w:lang w:val="sr-Latn-CS"/>
        </w:rPr>
        <w:t xml:space="preserve">Upoznavanje sa </w:t>
      </w:r>
      <w:r w:rsidR="1F4CF1F9" w:rsidRPr="5A6593D8">
        <w:rPr>
          <w:i/>
          <w:iCs/>
          <w:lang w:val="sr-Latn-CS"/>
        </w:rPr>
        <w:t>Rational Unified Process</w:t>
      </w:r>
      <w:r w:rsidRPr="5A6593D8">
        <w:rPr>
          <w:lang w:val="sr-Latn-CS"/>
        </w:rPr>
        <w:t>-om</w:t>
      </w:r>
    </w:p>
    <w:p w14:paraId="5F829714" w14:textId="7AC4178F" w:rsidR="17E018D3" w:rsidRDefault="17E018D3" w:rsidP="5A6593D8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CS"/>
        </w:rPr>
      </w:pPr>
      <w:r w:rsidRPr="5A6593D8">
        <w:rPr>
          <w:lang w:val="sr"/>
        </w:rPr>
        <w:t>Upoznavanje sa authentikacijom i autorizacijom</w:t>
      </w:r>
    </w:p>
    <w:p w14:paraId="051F5424" w14:textId="214F5A85" w:rsidR="5CFCB5A3" w:rsidRDefault="5CFCB5A3" w:rsidP="5A6593D8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color w:val="000000" w:themeColor="text1"/>
          <w:lang w:val="sr"/>
        </w:rPr>
      </w:pPr>
      <w:r w:rsidRPr="5A6593D8">
        <w:rPr>
          <w:lang w:val="sr"/>
        </w:rPr>
        <w:t>Usavršavanje rada sa .NET Core</w:t>
      </w:r>
      <w:r w:rsidRPr="5A6593D8">
        <w:rPr>
          <w:color w:val="000000" w:themeColor="text1"/>
          <w:lang w:val="sr"/>
        </w:rPr>
        <w:t>,</w:t>
      </w:r>
    </w:p>
    <w:p w14:paraId="7DE5F166" w14:textId="638F4A2F" w:rsidR="5CFCB5A3" w:rsidRDefault="5CFCB5A3" w:rsidP="5A6593D8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color w:val="000000" w:themeColor="text1"/>
          <w:lang w:val="sr"/>
        </w:rPr>
      </w:pPr>
      <w:r w:rsidRPr="5A6593D8">
        <w:rPr>
          <w:color w:val="000000" w:themeColor="text1"/>
          <w:lang w:val="sr"/>
        </w:rPr>
        <w:t>Dizajniranje pomoću bootstrap-a,</w:t>
      </w:r>
    </w:p>
    <w:p w14:paraId="5968D57F" w14:textId="2E9BD970" w:rsidR="5CFCB5A3" w:rsidRDefault="5CFCB5A3" w:rsidP="5A6593D8">
      <w:pPr>
        <w:pStyle w:val="BodyText"/>
        <w:rPr>
          <w:lang w:val="sr-Latn-CS"/>
        </w:rPr>
      </w:pPr>
      <w:r w:rsidRPr="5A6593D8">
        <w:rPr>
          <w:lang w:val="sr-Latn-CS"/>
        </w:rPr>
        <w:t>Istraživanja i sticanje znanja potrebnih za realizaciju projekta, kao i možda onih opširnijih, će članovi tima obavljati po potrebi.</w:t>
      </w:r>
    </w:p>
    <w:p w14:paraId="382F131F" w14:textId="5BE8FEBD" w:rsidR="5A6593D8" w:rsidRDefault="5A6593D8" w:rsidP="5A6593D8">
      <w:pPr>
        <w:pStyle w:val="BodyText"/>
        <w:rPr>
          <w:lang w:val="sr-Latn-CS"/>
        </w:rPr>
      </w:pPr>
    </w:p>
    <w:p w14:paraId="6708D1B4" w14:textId="77777777" w:rsidR="002343C5" w:rsidRPr="006F61C6" w:rsidRDefault="00422B0E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14:paraId="1DDBB0A2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 w14:paraId="00CD3D71" w14:textId="77777777" w:rsidTr="5A6593D8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00392FD8" w14:textId="5156D658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6F1E5C">
              <w:rPr>
                <w:b/>
                <w:bCs/>
                <w:lang w:val="sr-Latn-CS"/>
              </w:rPr>
              <w:t>WellNi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 w14:paraId="3DB1DA19" w14:textId="77777777" w:rsidTr="5A6593D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F461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BF3C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8A12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6DB8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7CC1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FFD3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B69937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5856741F" w14:textId="77777777" w:rsidTr="5A6593D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9F2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0B8C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2F64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4B23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349223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42421583" w14:textId="77777777" w:rsidTr="5A6593D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E6F9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B3B5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7C906" w14:textId="5E2A16A7" w:rsidR="00870F50" w:rsidRPr="00870F50" w:rsidRDefault="2A73CF93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5A6593D8">
              <w:rPr>
                <w:lang w:val="sr-Latn-CS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DCE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748788F" w14:textId="4CAA848B" w:rsidR="00870F50" w:rsidRPr="00870F50" w:rsidRDefault="2BE504B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5A6593D8">
              <w:rPr>
                <w:lang w:val="sr-Latn-CS"/>
              </w:rPr>
              <w:t>1</w:t>
            </w:r>
            <w:r w:rsidR="160AC09F" w:rsidRPr="5A6593D8">
              <w:rPr>
                <w:lang w:val="sr-Latn-CS"/>
              </w:rPr>
              <w:t>6</w:t>
            </w:r>
            <w:r w:rsidRPr="5A6593D8">
              <w:rPr>
                <w:lang w:val="sr-Latn-CS"/>
              </w:rPr>
              <w:t>,000.00 Din.</w:t>
            </w:r>
          </w:p>
        </w:tc>
      </w:tr>
      <w:tr w:rsidR="00870F50" w:rsidRPr="00870F50" w14:paraId="091C6CA6" w14:textId="77777777" w:rsidTr="5A6593D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9E25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C0B0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292C4" w14:textId="3448E7DB" w:rsidR="00870F50" w:rsidRPr="00870F50" w:rsidRDefault="2BE504B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5A6593D8">
              <w:rPr>
                <w:lang w:val="sr-Latn-CS"/>
              </w:rPr>
              <w:t>3</w:t>
            </w:r>
            <w:r w:rsidR="13E9D9D3" w:rsidRPr="5A6593D8">
              <w:rPr>
                <w:lang w:val="sr-Latn-C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E523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9CD4780" w14:textId="0AB0E1DF" w:rsidR="00870F50" w:rsidRPr="00870F50" w:rsidRDefault="13E9D9D3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5A6593D8">
              <w:rPr>
                <w:lang w:val="sr-Latn-CS"/>
              </w:rPr>
              <w:t>30,0</w:t>
            </w:r>
            <w:r w:rsidR="2BE504B6" w:rsidRPr="5A6593D8">
              <w:rPr>
                <w:lang w:val="sr-Latn-CS"/>
              </w:rPr>
              <w:t>00.00 Din.</w:t>
            </w:r>
          </w:p>
        </w:tc>
      </w:tr>
      <w:tr w:rsidR="00870F50" w:rsidRPr="00870F50" w14:paraId="33DA1675" w14:textId="77777777" w:rsidTr="5A6593D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562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CDC9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771A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47A0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562A6E3" w14:textId="543CC0D7" w:rsidR="00870F50" w:rsidRPr="00870F50" w:rsidRDefault="2BE504B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5A6593D8">
              <w:rPr>
                <w:lang w:val="sr-Latn-CS"/>
              </w:rPr>
              <w:t>6</w:t>
            </w:r>
            <w:r w:rsidR="2DB0E94B" w:rsidRPr="5A6593D8">
              <w:rPr>
                <w:lang w:val="sr-Latn-CS"/>
              </w:rPr>
              <w:t>5</w:t>
            </w:r>
            <w:r w:rsidRPr="5A6593D8">
              <w:rPr>
                <w:lang w:val="sr-Latn-CS"/>
              </w:rPr>
              <w:t>,000.00 Din.</w:t>
            </w:r>
          </w:p>
        </w:tc>
      </w:tr>
      <w:tr w:rsidR="00870F50" w:rsidRPr="00870F50" w14:paraId="74B0E289" w14:textId="77777777" w:rsidTr="5A6593D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3CB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A680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4FFC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5931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23FAC3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4E28EED3" w14:textId="77777777" w:rsidTr="5A6593D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7F28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DB3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D5EC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B9E2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1079CFF" w14:textId="6C537C98" w:rsidR="00870F50" w:rsidRPr="00870F50" w:rsidRDefault="4CF7470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5A6593D8">
              <w:rPr>
                <w:lang w:val="sr-Latn-CS"/>
              </w:rPr>
              <w:t>3</w:t>
            </w:r>
            <w:r w:rsidR="2BE504B6" w:rsidRPr="5A6593D8">
              <w:rPr>
                <w:lang w:val="sr-Latn-CS"/>
              </w:rPr>
              <w:t>,</w:t>
            </w:r>
            <w:r w:rsidR="46959FE4" w:rsidRPr="5A6593D8">
              <w:rPr>
                <w:lang w:val="sr-Latn-CS"/>
              </w:rPr>
              <w:t>0</w:t>
            </w:r>
            <w:r w:rsidR="2BE504B6" w:rsidRPr="5A6593D8">
              <w:rPr>
                <w:lang w:val="sr-Latn-CS"/>
              </w:rPr>
              <w:t>00.00 Din.</w:t>
            </w:r>
          </w:p>
        </w:tc>
      </w:tr>
      <w:tr w:rsidR="00870F50" w:rsidRPr="00870F50" w14:paraId="2679263C" w14:textId="77777777" w:rsidTr="5A6593D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F9E5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871B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47D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9157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A5D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CBAD90F" w14:textId="4ECCF595" w:rsidR="00870F50" w:rsidRPr="00870F50" w:rsidRDefault="2BE504B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5A6593D8">
              <w:rPr>
                <w:lang w:val="sr-Latn-CS"/>
              </w:rPr>
              <w:t>1</w:t>
            </w:r>
            <w:r w:rsidR="560EC611" w:rsidRPr="5A6593D8">
              <w:rPr>
                <w:lang w:val="sr-Latn-CS"/>
              </w:rPr>
              <w:t>30</w:t>
            </w:r>
            <w:r w:rsidRPr="5A6593D8">
              <w:rPr>
                <w:lang w:val="sr-Latn-CS"/>
              </w:rPr>
              <w:t>,000.00 Din.</w:t>
            </w:r>
          </w:p>
        </w:tc>
      </w:tr>
      <w:tr w:rsidR="00870F50" w:rsidRPr="00870F50" w14:paraId="2C4B3741" w14:textId="77777777" w:rsidTr="5A6593D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610E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805D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F29E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B4B8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F99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5D2AD4C" w14:textId="4B2A8BF3" w:rsidR="00870F50" w:rsidRPr="00870F50" w:rsidRDefault="2BE504B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5A6593D8">
              <w:rPr>
                <w:lang w:val="sr-Latn-CS"/>
              </w:rPr>
              <w:t>2</w:t>
            </w:r>
            <w:r w:rsidR="0D640191" w:rsidRPr="5A6593D8">
              <w:rPr>
                <w:lang w:val="sr-Latn-CS"/>
              </w:rPr>
              <w:t>60</w:t>
            </w:r>
            <w:r w:rsidRPr="5A6593D8">
              <w:rPr>
                <w:lang w:val="sr-Latn-CS"/>
              </w:rPr>
              <w:t>,000.00 Din.</w:t>
            </w:r>
          </w:p>
        </w:tc>
      </w:tr>
      <w:tr w:rsidR="00870F50" w:rsidRPr="00870F50" w14:paraId="1E1D13DE" w14:textId="77777777" w:rsidTr="5A6593D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5AE8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FF5F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0AD6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2907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226A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D93B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DE4B5B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06BAF1CE" w14:textId="77777777" w:rsidTr="5A6593D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04FF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2466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F0D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2F1B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EFC2FB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182B0B93" w14:textId="77777777" w:rsidTr="5A6593D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2C34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AE24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A4E5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1983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2BD4A4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53B3ED08" w14:textId="77777777" w:rsidTr="5A6593D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FEF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D32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4DB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D0D3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83B8B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34FB19E7" w14:textId="77777777" w:rsidTr="5A6593D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D245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7474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1BE6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EB5B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D7EED4C" w14:textId="24887F60" w:rsidR="00870F50" w:rsidRPr="00870F50" w:rsidRDefault="6EA932BB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5A6593D8">
              <w:rPr>
                <w:lang w:val="sr-Latn-CS"/>
              </w:rPr>
              <w:t>2</w:t>
            </w:r>
            <w:r w:rsidR="2BE504B6" w:rsidRPr="5A6593D8">
              <w:rPr>
                <w:lang w:val="sr-Latn-CS"/>
              </w:rPr>
              <w:t>,</w:t>
            </w:r>
            <w:r w:rsidR="3B28D526" w:rsidRPr="5A6593D8">
              <w:rPr>
                <w:lang w:val="sr-Latn-CS"/>
              </w:rPr>
              <w:t>5</w:t>
            </w:r>
            <w:r w:rsidR="2BE504B6" w:rsidRPr="5A6593D8">
              <w:rPr>
                <w:lang w:val="sr-Latn-CS"/>
              </w:rPr>
              <w:t>00.00 Din.</w:t>
            </w:r>
          </w:p>
        </w:tc>
      </w:tr>
      <w:tr w:rsidR="00870F50" w:rsidRPr="00870F50" w14:paraId="6025F7A9" w14:textId="77777777" w:rsidTr="5A6593D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7AA6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48FB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6D06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F1C9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C36ACC" w14:textId="02FF5B67" w:rsidR="00870F50" w:rsidRPr="00870F50" w:rsidRDefault="627776A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5A6593D8">
              <w:rPr>
                <w:lang w:val="sr-Latn-CS"/>
              </w:rPr>
              <w:t>1</w:t>
            </w:r>
            <w:r w:rsidR="2BE504B6" w:rsidRPr="5A6593D8">
              <w:rPr>
                <w:lang w:val="sr-Latn-CS"/>
              </w:rPr>
              <w:t>,</w:t>
            </w:r>
            <w:r w:rsidR="1D6C767A" w:rsidRPr="5A6593D8">
              <w:rPr>
                <w:lang w:val="sr-Latn-CS"/>
              </w:rPr>
              <w:t>5</w:t>
            </w:r>
            <w:r w:rsidR="2BE504B6" w:rsidRPr="5A6593D8">
              <w:rPr>
                <w:lang w:val="sr-Latn-CS"/>
              </w:rPr>
              <w:t>00.00 Din.</w:t>
            </w:r>
          </w:p>
        </w:tc>
      </w:tr>
      <w:tr w:rsidR="00870F50" w:rsidRPr="00870F50" w14:paraId="35FB8CD8" w14:textId="77777777" w:rsidTr="5A6593D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72C0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2191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18F9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601F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6DA4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E328F2" w14:textId="630FB1C9" w:rsidR="00870F50" w:rsidRPr="00870F50" w:rsidRDefault="6CE74935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5A6593D8">
              <w:rPr>
                <w:lang w:val="sr-Latn-CS"/>
              </w:rPr>
              <w:t>5</w:t>
            </w:r>
            <w:r w:rsidR="2BE504B6" w:rsidRPr="5A6593D8">
              <w:rPr>
                <w:lang w:val="sr-Latn-CS"/>
              </w:rPr>
              <w:t>,000.00 Din.</w:t>
            </w:r>
          </w:p>
        </w:tc>
      </w:tr>
      <w:tr w:rsidR="00870F50" w:rsidRPr="00870F50" w14:paraId="0F3CABC7" w14:textId="77777777" w:rsidTr="5A6593D8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8B5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EB4A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9C6F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F511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9C3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3141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F3B140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5EFFAC88" w14:textId="77777777" w:rsidTr="5A6593D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562C75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64355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A96511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F4E37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A62CF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2A9C723C" w14:textId="61F6C051" w:rsidR="00870F50" w:rsidRPr="00870F50" w:rsidRDefault="2BE504B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5A6593D8">
              <w:rPr>
                <w:lang w:val="sr-Latn-CS"/>
              </w:rPr>
              <w:t>24</w:t>
            </w:r>
            <w:r w:rsidR="15C47A5D" w:rsidRPr="5A6593D8">
              <w:rPr>
                <w:lang w:val="sr-Latn-CS"/>
              </w:rPr>
              <w:t>5</w:t>
            </w:r>
            <w:r w:rsidRPr="5A6593D8">
              <w:rPr>
                <w:lang w:val="sr-Latn-CS"/>
              </w:rPr>
              <w:t>,000.00 Din.</w:t>
            </w:r>
          </w:p>
        </w:tc>
      </w:tr>
    </w:tbl>
    <w:p w14:paraId="44FB30F8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083ED" w14:textId="77777777" w:rsidR="0064392D" w:rsidRDefault="0064392D">
      <w:r>
        <w:separator/>
      </w:r>
    </w:p>
  </w:endnote>
  <w:endnote w:type="continuationSeparator" w:id="0">
    <w:p w14:paraId="00571D07" w14:textId="77777777" w:rsidR="0064392D" w:rsidRDefault="00643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A6542E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2F529823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0261D73B" w14:textId="77777777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rFonts w:ascii="Symbol" w:eastAsia="Symbol" w:hAnsi="Symbol" w:cs="Symbol"/>
              <w:lang w:val="sr-Latn-CS"/>
            </w:rPr>
            <w:t>Ó</w:t>
          </w:r>
          <w:r w:rsidR="0010161A">
            <w:rPr>
              <w:lang w:val="sr-Latn-CS"/>
            </w:rPr>
            <w:t>TreSoft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10161A">
            <w:rPr>
              <w:lang w:val="sr-Latn-CS"/>
            </w:rPr>
            <w:t>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0895E4C6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NUMPAGES  \* MERGEFORMAT">
            <w:r w:rsidR="00B0622B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14:paraId="49E398E2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E394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9ED9E" w14:textId="77777777" w:rsidR="0064392D" w:rsidRDefault="0064392D">
      <w:r>
        <w:separator/>
      </w:r>
    </w:p>
  </w:footnote>
  <w:footnote w:type="continuationSeparator" w:id="0">
    <w:p w14:paraId="31945500" w14:textId="77777777" w:rsidR="0064392D" w:rsidRDefault="00643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00AE" w14:textId="77777777" w:rsidR="002343C5" w:rsidRDefault="002343C5">
    <w:pPr>
      <w:rPr>
        <w:sz w:val="24"/>
      </w:rPr>
    </w:pPr>
  </w:p>
  <w:p w14:paraId="42C6D796" w14:textId="77777777" w:rsidR="002343C5" w:rsidRDefault="002343C5">
    <w:pPr>
      <w:pBdr>
        <w:top w:val="single" w:sz="6" w:space="1" w:color="auto"/>
      </w:pBdr>
      <w:rPr>
        <w:sz w:val="24"/>
      </w:rPr>
    </w:pPr>
  </w:p>
  <w:p w14:paraId="7D459E4F" w14:textId="77777777" w:rsidR="002343C5" w:rsidRPr="006F61C6" w:rsidRDefault="0010161A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TreSoft</w:t>
    </w:r>
  </w:p>
  <w:p w14:paraId="6E1831B3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54E11D2A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4BD5E988" w14:textId="77777777">
      <w:tc>
        <w:tcPr>
          <w:tcW w:w="6379" w:type="dxa"/>
        </w:tcPr>
        <w:p w14:paraId="6BCB1916" w14:textId="77777777" w:rsidR="002343C5" w:rsidRPr="006D0694" w:rsidRDefault="0010161A">
          <w:pPr>
            <w:rPr>
              <w:lang w:val="sr-Latn-CS"/>
            </w:rPr>
          </w:pPr>
          <w:r>
            <w:rPr>
              <w:lang w:val="sr-Latn-CS"/>
            </w:rPr>
            <w:t>WellNi</w:t>
          </w:r>
        </w:p>
      </w:tc>
      <w:tc>
        <w:tcPr>
          <w:tcW w:w="2870" w:type="dxa"/>
        </w:tcPr>
        <w:p w14:paraId="06F89D34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39AE029B" w14:textId="77777777">
      <w:tc>
        <w:tcPr>
          <w:tcW w:w="6379" w:type="dxa"/>
        </w:tcPr>
        <w:p w14:paraId="307E0DEA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76357A80" w14:textId="77777777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10161A">
            <w:rPr>
              <w:lang w:val="sr-Latn-CS"/>
            </w:rPr>
            <w:t>16</w:t>
          </w:r>
          <w:r w:rsidR="006F61C6" w:rsidRPr="006D0694">
            <w:rPr>
              <w:lang w:val="sr-Latn-CS"/>
            </w:rPr>
            <w:t>.03.20</w:t>
          </w:r>
          <w:r w:rsidR="0010161A">
            <w:rPr>
              <w:lang w:val="sr-Latn-CS"/>
            </w:rPr>
            <w:t>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0C429125" w14:textId="77777777">
      <w:tc>
        <w:tcPr>
          <w:tcW w:w="9249" w:type="dxa"/>
          <w:gridSpan w:val="2"/>
        </w:tcPr>
        <w:p w14:paraId="4D40283B" w14:textId="77777777" w:rsidR="002343C5" w:rsidRPr="006D0694" w:rsidRDefault="0010161A">
          <w:pPr>
            <w:rPr>
              <w:lang w:val="sr-Latn-CS"/>
            </w:rPr>
          </w:pPr>
          <w:r>
            <w:rPr>
              <w:lang w:val="sr-Latn-CS"/>
            </w:rPr>
            <w:t>TreSoft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WellNi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14:paraId="384BA73E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6E5D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E4A5AB"/>
    <w:multiLevelType w:val="hybridMultilevel"/>
    <w:tmpl w:val="77E635D4"/>
    <w:lvl w:ilvl="0" w:tplc="92CE5ADA">
      <w:start w:val="1"/>
      <w:numFmt w:val="decimal"/>
      <w:lvlText w:val="%1."/>
      <w:lvlJc w:val="left"/>
      <w:pPr>
        <w:ind w:left="720" w:hanging="360"/>
      </w:pPr>
    </w:lvl>
    <w:lvl w:ilvl="1" w:tplc="CC86AD28">
      <w:start w:val="1"/>
      <w:numFmt w:val="lowerLetter"/>
      <w:lvlText w:val="%2."/>
      <w:lvlJc w:val="left"/>
      <w:pPr>
        <w:ind w:left="1440" w:hanging="360"/>
      </w:pPr>
    </w:lvl>
    <w:lvl w:ilvl="2" w:tplc="59801116">
      <w:start w:val="1"/>
      <w:numFmt w:val="lowerRoman"/>
      <w:lvlText w:val="%3."/>
      <w:lvlJc w:val="right"/>
      <w:pPr>
        <w:ind w:left="2160" w:hanging="180"/>
      </w:pPr>
    </w:lvl>
    <w:lvl w:ilvl="3" w:tplc="B90226A0">
      <w:start w:val="1"/>
      <w:numFmt w:val="decimal"/>
      <w:lvlText w:val="%4."/>
      <w:lvlJc w:val="left"/>
      <w:pPr>
        <w:ind w:left="2880" w:hanging="360"/>
      </w:pPr>
    </w:lvl>
    <w:lvl w:ilvl="4" w:tplc="0E229956">
      <w:start w:val="1"/>
      <w:numFmt w:val="lowerLetter"/>
      <w:lvlText w:val="%5."/>
      <w:lvlJc w:val="left"/>
      <w:pPr>
        <w:ind w:left="3600" w:hanging="360"/>
      </w:pPr>
    </w:lvl>
    <w:lvl w:ilvl="5" w:tplc="1B6AF2E0">
      <w:start w:val="1"/>
      <w:numFmt w:val="lowerRoman"/>
      <w:lvlText w:val="%6."/>
      <w:lvlJc w:val="right"/>
      <w:pPr>
        <w:ind w:left="4320" w:hanging="180"/>
      </w:pPr>
    </w:lvl>
    <w:lvl w:ilvl="6" w:tplc="2D4654DA">
      <w:start w:val="1"/>
      <w:numFmt w:val="decimal"/>
      <w:lvlText w:val="%7."/>
      <w:lvlJc w:val="left"/>
      <w:pPr>
        <w:ind w:left="5040" w:hanging="360"/>
      </w:pPr>
    </w:lvl>
    <w:lvl w:ilvl="7" w:tplc="8ADED4AC">
      <w:start w:val="1"/>
      <w:numFmt w:val="lowerLetter"/>
      <w:lvlText w:val="%8."/>
      <w:lvlJc w:val="left"/>
      <w:pPr>
        <w:ind w:left="5760" w:hanging="360"/>
      </w:pPr>
    </w:lvl>
    <w:lvl w:ilvl="8" w:tplc="5A3659A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492F2"/>
    <w:multiLevelType w:val="hybridMultilevel"/>
    <w:tmpl w:val="741CF1A0"/>
    <w:lvl w:ilvl="0" w:tplc="3FE23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BC19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8F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45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C65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C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82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86C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4F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8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B93F35F"/>
    <w:multiLevelType w:val="hybridMultilevel"/>
    <w:tmpl w:val="582E4C7E"/>
    <w:lvl w:ilvl="0" w:tplc="CD9C5D4A">
      <w:start w:val="1"/>
      <w:numFmt w:val="decimal"/>
      <w:lvlText w:val="%1."/>
      <w:lvlJc w:val="left"/>
      <w:pPr>
        <w:ind w:left="720" w:hanging="360"/>
      </w:pPr>
    </w:lvl>
    <w:lvl w:ilvl="1" w:tplc="67B88FE4">
      <w:start w:val="1"/>
      <w:numFmt w:val="lowerLetter"/>
      <w:lvlText w:val="%2."/>
      <w:lvlJc w:val="left"/>
      <w:pPr>
        <w:ind w:left="1440" w:hanging="360"/>
      </w:pPr>
    </w:lvl>
    <w:lvl w:ilvl="2" w:tplc="CB54E6C0">
      <w:start w:val="1"/>
      <w:numFmt w:val="lowerRoman"/>
      <w:lvlText w:val="%3."/>
      <w:lvlJc w:val="right"/>
      <w:pPr>
        <w:ind w:left="2160" w:hanging="180"/>
      </w:pPr>
    </w:lvl>
    <w:lvl w:ilvl="3" w:tplc="EDACA5F4">
      <w:start w:val="1"/>
      <w:numFmt w:val="decimal"/>
      <w:lvlText w:val="%4."/>
      <w:lvlJc w:val="left"/>
      <w:pPr>
        <w:ind w:left="2880" w:hanging="360"/>
      </w:pPr>
    </w:lvl>
    <w:lvl w:ilvl="4" w:tplc="13A640C6">
      <w:start w:val="1"/>
      <w:numFmt w:val="lowerLetter"/>
      <w:lvlText w:val="%5."/>
      <w:lvlJc w:val="left"/>
      <w:pPr>
        <w:ind w:left="3600" w:hanging="360"/>
      </w:pPr>
    </w:lvl>
    <w:lvl w:ilvl="5" w:tplc="6DDC0270">
      <w:start w:val="1"/>
      <w:numFmt w:val="lowerRoman"/>
      <w:lvlText w:val="%6."/>
      <w:lvlJc w:val="right"/>
      <w:pPr>
        <w:ind w:left="4320" w:hanging="180"/>
      </w:pPr>
    </w:lvl>
    <w:lvl w:ilvl="6" w:tplc="B9FEDC84">
      <w:start w:val="1"/>
      <w:numFmt w:val="decimal"/>
      <w:lvlText w:val="%7."/>
      <w:lvlJc w:val="left"/>
      <w:pPr>
        <w:ind w:left="5040" w:hanging="360"/>
      </w:pPr>
    </w:lvl>
    <w:lvl w:ilvl="7" w:tplc="66AAE0A8">
      <w:start w:val="1"/>
      <w:numFmt w:val="lowerLetter"/>
      <w:lvlText w:val="%8."/>
      <w:lvlJc w:val="left"/>
      <w:pPr>
        <w:ind w:left="5760" w:hanging="360"/>
      </w:pPr>
    </w:lvl>
    <w:lvl w:ilvl="8" w:tplc="4F8C006C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194383">
    <w:abstractNumId w:val="14"/>
  </w:num>
  <w:num w:numId="2" w16cid:durableId="101071732">
    <w:abstractNumId w:val="2"/>
  </w:num>
  <w:num w:numId="3" w16cid:durableId="1750807434">
    <w:abstractNumId w:val="3"/>
  </w:num>
  <w:num w:numId="4" w16cid:durableId="616523742">
    <w:abstractNumId w:val="0"/>
  </w:num>
  <w:num w:numId="5" w16cid:durableId="1903758693">
    <w:abstractNumId w:val="1"/>
  </w:num>
  <w:num w:numId="6" w16cid:durableId="378557389">
    <w:abstractNumId w:val="4"/>
  </w:num>
  <w:num w:numId="7" w16cid:durableId="590116374">
    <w:abstractNumId w:val="13"/>
  </w:num>
  <w:num w:numId="8" w16cid:durableId="2137093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45471809">
    <w:abstractNumId w:val="5"/>
  </w:num>
  <w:num w:numId="10" w16cid:durableId="161505778">
    <w:abstractNumId w:val="9"/>
  </w:num>
  <w:num w:numId="11" w16cid:durableId="16327133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93429909">
    <w:abstractNumId w:val="6"/>
  </w:num>
  <w:num w:numId="13" w16cid:durableId="2068454167">
    <w:abstractNumId w:val="10"/>
  </w:num>
  <w:num w:numId="14" w16cid:durableId="205415341">
    <w:abstractNumId w:val="12"/>
  </w:num>
  <w:num w:numId="15" w16cid:durableId="1665280237">
    <w:abstractNumId w:val="11"/>
  </w:num>
  <w:num w:numId="16" w16cid:durableId="2060476800">
    <w:abstractNumId w:val="7"/>
  </w:num>
  <w:num w:numId="17" w16cid:durableId="13283662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83053"/>
    <w:rsid w:val="000F5EE8"/>
    <w:rsid w:val="0010161A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0070C"/>
    <w:rsid w:val="00525A35"/>
    <w:rsid w:val="0053248E"/>
    <w:rsid w:val="005430FA"/>
    <w:rsid w:val="00555767"/>
    <w:rsid w:val="00574004"/>
    <w:rsid w:val="005A3FD1"/>
    <w:rsid w:val="005F3958"/>
    <w:rsid w:val="00614EF5"/>
    <w:rsid w:val="0064392D"/>
    <w:rsid w:val="006776CF"/>
    <w:rsid w:val="006D0694"/>
    <w:rsid w:val="006D41CE"/>
    <w:rsid w:val="006D702B"/>
    <w:rsid w:val="006F1E5C"/>
    <w:rsid w:val="006F61C6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85899"/>
    <w:rsid w:val="0099694D"/>
    <w:rsid w:val="009A1254"/>
    <w:rsid w:val="00A355DD"/>
    <w:rsid w:val="00A73660"/>
    <w:rsid w:val="00AC06A4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14966"/>
    <w:rsid w:val="00D36260"/>
    <w:rsid w:val="00D97F08"/>
    <w:rsid w:val="00DF310B"/>
    <w:rsid w:val="00E464F7"/>
    <w:rsid w:val="00E95356"/>
    <w:rsid w:val="00EA1072"/>
    <w:rsid w:val="00EB4996"/>
    <w:rsid w:val="00EC70CF"/>
    <w:rsid w:val="00F334DC"/>
    <w:rsid w:val="00F62203"/>
    <w:rsid w:val="00FD0ACA"/>
    <w:rsid w:val="02071C8C"/>
    <w:rsid w:val="04586372"/>
    <w:rsid w:val="05D3FC4E"/>
    <w:rsid w:val="09D4C061"/>
    <w:rsid w:val="0A1B9431"/>
    <w:rsid w:val="0D640191"/>
    <w:rsid w:val="0F2769A3"/>
    <w:rsid w:val="1169B3DB"/>
    <w:rsid w:val="13E9D9D3"/>
    <w:rsid w:val="15235515"/>
    <w:rsid w:val="15C47A5D"/>
    <w:rsid w:val="160AC09F"/>
    <w:rsid w:val="164C1030"/>
    <w:rsid w:val="17E018D3"/>
    <w:rsid w:val="1929AE60"/>
    <w:rsid w:val="1C614F22"/>
    <w:rsid w:val="1D6C767A"/>
    <w:rsid w:val="1F4CF1F9"/>
    <w:rsid w:val="20315060"/>
    <w:rsid w:val="2134C045"/>
    <w:rsid w:val="21CD20C1"/>
    <w:rsid w:val="2368F122"/>
    <w:rsid w:val="283C6245"/>
    <w:rsid w:val="29D832A6"/>
    <w:rsid w:val="2A73CF93"/>
    <w:rsid w:val="2A73FBEC"/>
    <w:rsid w:val="2A7D7CC2"/>
    <w:rsid w:val="2BE504B6"/>
    <w:rsid w:val="2DB0E94B"/>
    <w:rsid w:val="2DD360A8"/>
    <w:rsid w:val="2F27ED3D"/>
    <w:rsid w:val="332D18E9"/>
    <w:rsid w:val="35134949"/>
    <w:rsid w:val="364A886B"/>
    <w:rsid w:val="39A4249D"/>
    <w:rsid w:val="3B28D526"/>
    <w:rsid w:val="3B78EBFA"/>
    <w:rsid w:val="3C1F65D1"/>
    <w:rsid w:val="421DE8EC"/>
    <w:rsid w:val="4244EEA1"/>
    <w:rsid w:val="44114F59"/>
    <w:rsid w:val="446FD34C"/>
    <w:rsid w:val="46959FE4"/>
    <w:rsid w:val="46DBC453"/>
    <w:rsid w:val="4C27E04B"/>
    <w:rsid w:val="4C653CDB"/>
    <w:rsid w:val="4CB8F6F8"/>
    <w:rsid w:val="4CF74706"/>
    <w:rsid w:val="50A4BB01"/>
    <w:rsid w:val="50F0317A"/>
    <w:rsid w:val="51AB4C62"/>
    <w:rsid w:val="5227EF9A"/>
    <w:rsid w:val="523EB262"/>
    <w:rsid w:val="552809CA"/>
    <w:rsid w:val="560EC611"/>
    <w:rsid w:val="57AC5D01"/>
    <w:rsid w:val="582E630B"/>
    <w:rsid w:val="5897E53A"/>
    <w:rsid w:val="58D8D33F"/>
    <w:rsid w:val="5A6593D8"/>
    <w:rsid w:val="5BE86415"/>
    <w:rsid w:val="5C9FFFCB"/>
    <w:rsid w:val="5CFCB5A3"/>
    <w:rsid w:val="5FB76EE6"/>
    <w:rsid w:val="615F74A4"/>
    <w:rsid w:val="627776A9"/>
    <w:rsid w:val="6287F717"/>
    <w:rsid w:val="62F27C08"/>
    <w:rsid w:val="65394766"/>
    <w:rsid w:val="65A8B1A5"/>
    <w:rsid w:val="661F91B8"/>
    <w:rsid w:val="676F7BE5"/>
    <w:rsid w:val="6870E828"/>
    <w:rsid w:val="6871F13B"/>
    <w:rsid w:val="689D9E9D"/>
    <w:rsid w:val="6BA888EA"/>
    <w:rsid w:val="6CE74935"/>
    <w:rsid w:val="6EA932BB"/>
    <w:rsid w:val="700FCCCA"/>
    <w:rsid w:val="71AB9D2B"/>
    <w:rsid w:val="77176ECA"/>
    <w:rsid w:val="77ACE09B"/>
    <w:rsid w:val="7B651349"/>
    <w:rsid w:val="7D47AC25"/>
    <w:rsid w:val="7EC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9483F"/>
  <w15:docId w15:val="{A8E139E6-6658-40DD-A676-89F795A5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ED2D139934A548A959D4813B0D31B6" ma:contentTypeVersion="3" ma:contentTypeDescription="Kreiraj novi dokument." ma:contentTypeScope="" ma:versionID="fa60e342bbded1ccfbcf7f392de2c27e">
  <xsd:schema xmlns:xsd="http://www.w3.org/2001/XMLSchema" xmlns:xs="http://www.w3.org/2001/XMLSchema" xmlns:p="http://schemas.microsoft.com/office/2006/metadata/properties" xmlns:ns2="e5e7bb9d-7a1d-4e40-85d7-4b30b734cc38" targetNamespace="http://schemas.microsoft.com/office/2006/metadata/properties" ma:root="true" ma:fieldsID="3b2f9e7b92b2d5df0648cc3cb65fd54d" ns2:_="">
    <xsd:import namespace="e5e7bb9d-7a1d-4e40-85d7-4b30b734cc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7bb9d-7a1d-4e40-85d7-4b30b734c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9E9BD8-3C18-42CB-A395-8717C903BC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7608E1-96C4-4168-A79F-3965BD560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7bb9d-7a1d-4e40-85d7-4b30b734c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0</TotalTime>
  <Pages>8</Pages>
  <Words>1373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Tijana Ilic</cp:lastModifiedBy>
  <cp:revision>6</cp:revision>
  <cp:lastPrinted>1999-04-23T13:49:00Z</cp:lastPrinted>
  <dcterms:created xsi:type="dcterms:W3CDTF">2023-03-16T22:03:00Z</dcterms:created>
  <dcterms:modified xsi:type="dcterms:W3CDTF">2023-03-21T20:50:00Z</dcterms:modified>
</cp:coreProperties>
</file>