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0915B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WellNi</w:t>
      </w:r>
    </w:p>
    <w:p w:rsidR="002343C5" w:rsidRPr="006F61C6" w:rsidRDefault="000915BE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 za Wellness centar</w:t>
      </w:r>
    </w:p>
    <w:p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>
          <w:headerReference w:type="default" r:id="rId10"/>
          <w:footerReference w:type="even" r:id="rId11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343C5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p w:rsidR="000915BE" w:rsidRPr="000915BE" w:rsidRDefault="000915BE" w:rsidP="000915BE">
      <w:pPr>
        <w:rPr>
          <w:lang w:val="sr-Latn-C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8E29E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01</w:t>
            </w:r>
            <w:r w:rsidR="006F61C6" w:rsidRPr="006F61C6">
              <w:rPr>
                <w:lang w:val="sr-Latn-CS"/>
              </w:rPr>
              <w:t>.03.20</w:t>
            </w:r>
            <w:r w:rsidR="000915BE">
              <w:rPr>
                <w:lang w:val="sr-Latn-CS"/>
              </w:rPr>
              <w:t>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2343C5" w:rsidRPr="006F61C6" w:rsidRDefault="000915B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Katarina Lazarević, Petra Petronijević, Tijana Ilić</w:t>
            </w: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="000915BE">
        <w:rPr>
          <w:rFonts w:ascii="Calibri" w:hAnsi="Calibri"/>
          <w:noProof/>
          <w:sz w:val="22"/>
          <w:szCs w:val="22"/>
          <w:lang w:eastAsia="en-US"/>
        </w:rPr>
        <w:t xml:space="preserve">   </w:t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:rsidR="00A97B47" w:rsidRPr="0072071C" w:rsidRDefault="00F267E3" w:rsidP="00A97B47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BB7AAA">
        <w:rPr>
          <w:lang w:val="sr-Latn-CS"/>
        </w:rPr>
        <w:t xml:space="preserve">projektnog </w:t>
      </w:r>
      <w:r w:rsidR="006D0694">
        <w:rPr>
          <w:lang w:val="sr-Latn-CS"/>
        </w:rPr>
        <w:t xml:space="preserve">zadataka i </w:t>
      </w:r>
      <w:r w:rsidR="00BB7AAA">
        <w:rPr>
          <w:lang w:val="sr-Latn-CS"/>
        </w:rPr>
        <w:t xml:space="preserve">formiranje tima </w:t>
      </w:r>
      <w:r w:rsidR="006D0694">
        <w:rPr>
          <w:lang w:val="sr-Latn-CS"/>
        </w:rPr>
        <w:t xml:space="preserve">za </w:t>
      </w:r>
      <w:r w:rsidR="00BB7AAA">
        <w:rPr>
          <w:lang w:val="sr-Latn-CS"/>
        </w:rPr>
        <w:t xml:space="preserve">razvoj </w:t>
      </w:r>
      <w:r w:rsidR="000915BE">
        <w:rPr>
          <w:lang w:val="sr-Latn-CS"/>
        </w:rPr>
        <w:t>web aplikacije za</w:t>
      </w:r>
      <w:r w:rsidR="002343C5" w:rsidRPr="006F61C6">
        <w:rPr>
          <w:lang w:val="sr-Latn-CS"/>
        </w:rPr>
        <w:t xml:space="preserve"> </w:t>
      </w:r>
      <w:r w:rsidR="002E24BE">
        <w:rPr>
          <w:lang w:val="sr-Latn-CS"/>
        </w:rPr>
        <w:t xml:space="preserve">Wellness centar – </w:t>
      </w:r>
      <w:r w:rsidR="002E24BE" w:rsidRPr="002E24BE">
        <w:rPr>
          <w:lang w:val="sr-Latn-CS"/>
        </w:rPr>
        <w:t>WellNi</w:t>
      </w:r>
      <w:r w:rsidR="002E24BE">
        <w:rPr>
          <w:lang w:val="sr-Latn-CS"/>
        </w:rPr>
        <w:t>.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članove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:rsidR="00F267E3" w:rsidRDefault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p w:rsidR="00B21D46" w:rsidRPr="00045228" w:rsidRDefault="00B21D46" w:rsidP="00D62E1E">
      <w:pPr>
        <w:pStyle w:val="BodyText"/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35"/>
        <w:gridCol w:w="5924"/>
      </w:tblGrid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:rsidR="00F267E3" w:rsidRPr="00A74DEF" w:rsidRDefault="002E24BE" w:rsidP="00A74DEF">
            <w:pPr>
              <w:rPr>
                <w:lang w:val="sr-Latn-CS"/>
              </w:rPr>
            </w:pPr>
            <w:r>
              <w:rPr>
                <w:lang w:val="sr-Latn-CS"/>
              </w:rPr>
              <w:t>WellNi</w:t>
            </w:r>
          </w:p>
        </w:tc>
      </w:tr>
      <w:tr w:rsidR="00F267E3" w:rsidRPr="00A74DEF" w:rsidTr="00B10BF0">
        <w:tc>
          <w:tcPr>
            <w:tcW w:w="2835" w:type="dxa"/>
          </w:tcPr>
          <w:p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:rsidR="00F267E3" w:rsidRPr="00A74DEF" w:rsidRDefault="00961E96" w:rsidP="00A74DEF">
            <w:pPr>
              <w:rPr>
                <w:lang w:val="sr-Latn-CS"/>
              </w:rPr>
            </w:pPr>
            <w:r w:rsidRPr="00961E96">
              <w:rPr>
                <w:lang w:val="sr-Latn-CS"/>
              </w:rPr>
              <w:t>TreSoft</w:t>
            </w:r>
          </w:p>
        </w:tc>
      </w:tr>
      <w:tr w:rsidR="00F267E3" w:rsidRPr="00A74DEF" w:rsidTr="002E24BE">
        <w:tc>
          <w:tcPr>
            <w:tcW w:w="2835" w:type="dxa"/>
            <w:vAlign w:val="center"/>
          </w:tcPr>
          <w:p w:rsidR="00F267E3" w:rsidRPr="00A74DEF" w:rsidRDefault="00F267E3" w:rsidP="002E24BE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:rsidR="002E24BE" w:rsidRDefault="002E24BE" w:rsidP="005A054F">
            <w:r>
              <w:t xml:space="preserve">Katarina Lazarević [vođa] 18225, </w:t>
            </w:r>
          </w:p>
          <w:p w:rsidR="00F267E3" w:rsidRDefault="002E24BE" w:rsidP="005A054F">
            <w:r>
              <w:t>Petra Petronijević 18338,</w:t>
            </w:r>
          </w:p>
          <w:p w:rsidR="002E24BE" w:rsidRPr="002E24BE" w:rsidRDefault="002E24BE" w:rsidP="005A054F">
            <w:pPr>
              <w:rPr>
                <w:lang/>
              </w:rPr>
            </w:pPr>
            <w:r>
              <w:t>Tijana Ilić 18182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640EC0" w:rsidP="00AB1DE2">
            <w:r w:rsidRPr="00640EC0">
              <w:t>Nepostojanje web platforme koja digitalizuje interakciju korisnika i centra, a da pritom pruža sve potrebne informacije o uslugama Wellness-a.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3B78E6" w:rsidP="003B78E6">
            <w:r w:rsidRPr="003B78E6">
              <w:t>Wellness centre i njihove klijente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3B78E6" w:rsidP="00AB1DE2">
            <w:r w:rsidRPr="003B78E6">
              <w:t>Otežana komunikacija</w:t>
            </w:r>
            <w:r w:rsidR="00F11341">
              <w:t xml:space="preserve"> korisnika i centra</w:t>
            </w:r>
            <w:r w:rsidRPr="003B78E6">
              <w:t>, kao i pristup informacijama o centru.</w:t>
            </w:r>
          </w:p>
        </w:tc>
      </w:tr>
      <w:tr w:rsidR="00AB1DE2" w:rsidRPr="003372D3" w:rsidTr="00F11341">
        <w:trPr>
          <w:trHeight w:val="521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74503E" w:rsidRDefault="00F11341" w:rsidP="0074503E">
            <w:r w:rsidRPr="0074503E">
              <w:t xml:space="preserve">Unaprediti funkcionisanje Wellness centra, ubrzati </w:t>
            </w:r>
            <w:r w:rsidR="0074503E">
              <w:t>procese zakazivanja termina i rezervacija usluga</w:t>
            </w:r>
            <w:r w:rsidRPr="0074503E">
              <w:t xml:space="preserve"> centra i olakšati pristup potrebnim informacijama.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74503E" w:rsidRDefault="003B78E6" w:rsidP="00AB1DE2">
            <w:r w:rsidRPr="0074503E">
              <w:t>Organizacionim timovima Wellness centara</w:t>
            </w:r>
            <w:r w:rsidR="00AB1DE2" w:rsidRPr="0074503E">
              <w:t xml:space="preserve">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E551CD" w:rsidP="00AB1DE2">
            <w:r w:rsidRPr="00E551CD">
              <w:t>Će obezbediti bolje poslovanje uz modernizovan način zakazivanja termina, izbora usluge i informisanje klijenata o beneficijama centra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E551CD" w:rsidP="00AB1DE2">
            <w:r>
              <w:t>Web aplikacija</w:t>
            </w:r>
            <w:r w:rsidR="00AB1DE2" w:rsidRPr="00AB1DE2">
              <w:t xml:space="preserve"> </w:t>
            </w:r>
          </w:p>
        </w:tc>
      </w:tr>
      <w:tr w:rsidR="00AB1DE2" w:rsidRPr="003372D3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D03" w:rsidRDefault="00B50D03" w:rsidP="00B50D03">
            <w:r>
              <w:t xml:space="preserve">Ima mogućnosti </w:t>
            </w:r>
            <w:r w:rsidR="0074503E">
              <w:t>zakazivanja termina</w:t>
            </w:r>
            <w:r>
              <w:t xml:space="preserve"> usluga </w:t>
            </w:r>
            <w:r w:rsidR="0074503E">
              <w:t>Wellnes-a, odabir zaposlenog koji vrši uslugu, ostavljanja recenzija</w:t>
            </w:r>
            <w:r>
              <w:t>.</w:t>
            </w:r>
          </w:p>
          <w:p w:rsidR="00AB1DE2" w:rsidRPr="00AB1DE2" w:rsidRDefault="0074503E" w:rsidP="0074503E">
            <w:r>
              <w:t xml:space="preserve">Pruža </w:t>
            </w:r>
            <w:r w:rsidR="00B50D03">
              <w:t>korisnicima vizuelan prikaz pro</w:t>
            </w:r>
            <w:r>
              <w:t>stora i obaveštava korisnike o specijalnim ponudama</w:t>
            </w:r>
            <w:r w:rsidR="00B50D03">
              <w:t>.</w:t>
            </w:r>
          </w:p>
        </w:tc>
      </w:tr>
      <w:tr w:rsidR="00AB1DE2" w:rsidRPr="003372D3" w:rsidTr="00B21D46">
        <w:trPr>
          <w:trHeight w:val="66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B50D03" w:rsidP="00AB1DE2">
            <w:r>
              <w:t>P</w:t>
            </w:r>
            <w:r w:rsidRPr="00B50D03">
              <w:t>ostojećih web aplikacija koje samo pružaju osnovne informacije o centru bez mogućnosti online zakazivanja i sa neažurnim sadržajem</w:t>
            </w:r>
          </w:p>
        </w:tc>
      </w:tr>
      <w:tr w:rsidR="00AB1DE2" w:rsidRPr="003372D3" w:rsidTr="00B21D46">
        <w:trPr>
          <w:trHeight w:val="116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DE2" w:rsidRPr="00AB1DE2" w:rsidRDefault="0072071C" w:rsidP="00AB1DE2">
            <w:r>
              <w:t xml:space="preserve">Olakšati </w:t>
            </w:r>
            <w:r w:rsidR="004C2169">
              <w:t xml:space="preserve">zakazivanje termina i izbegavanje prebukiranosti Wellness centra uz uvid u njegovu popunjenost. Idejno rešenje će motivisati klijente pomoću nagrada u vidu posebno dizajniranih vaučera I popusta na usluge Wellness centra. </w:t>
            </w:r>
          </w:p>
        </w:tc>
      </w:tr>
    </w:tbl>
    <w:p w:rsidR="00B21D46" w:rsidRPr="00B21D46" w:rsidRDefault="00D96EF7" w:rsidP="00B21D46">
      <w:pPr>
        <w:pStyle w:val="Heading1"/>
        <w:rPr>
          <w:lang w:val="sr-Latn-CS"/>
        </w:rPr>
      </w:pPr>
      <w:bookmarkStart w:id="3" w:name="_Toc507815238"/>
      <w:r w:rsidRPr="00B21D46">
        <w:rPr>
          <w:lang w:val="sr-Latn-CS"/>
        </w:rPr>
        <w:t>Opis projekta</w:t>
      </w:r>
      <w:bookmarkEnd w:id="3"/>
    </w:p>
    <w:p w:rsidR="004C2169" w:rsidRDefault="004C2169" w:rsidP="004C2169">
      <w:pPr>
        <w:ind w:firstLine="720"/>
        <w:rPr>
          <w:lang w:val="sr-Latn-CS"/>
        </w:rPr>
      </w:pPr>
    </w:p>
    <w:p w:rsidR="004C2169" w:rsidRDefault="004C2169" w:rsidP="004C2169">
      <w:pPr>
        <w:ind w:firstLine="720"/>
        <w:rPr>
          <w:lang w:val="sr-Latn-CS"/>
        </w:rPr>
      </w:pPr>
      <w:r>
        <w:rPr>
          <w:lang w:val="sr-Latn-CS"/>
        </w:rPr>
        <w:t>Ideja projeka je realizacija Web aplikacije za unapređenje rada Wellness centra. Naša aplikacija prikazuje korisniku čitav sadržaj Wellness centra, što obuhvata sve usluge, vizuelni prikaz teretane i Spa centra, cene i informacije o osoblju.</w:t>
      </w:r>
      <w:r w:rsidR="005140FE">
        <w:rPr>
          <w:lang w:val="sr-Latn-CS"/>
        </w:rPr>
        <w:t xml:space="preserve"> </w:t>
      </w:r>
      <w:r w:rsidR="005D6C4F">
        <w:rPr>
          <w:lang w:val="sr-Latn-CS"/>
        </w:rPr>
        <w:t>Gost</w:t>
      </w:r>
      <w:r w:rsidR="005140FE">
        <w:rPr>
          <w:lang w:val="sr-Latn-CS"/>
        </w:rPr>
        <w:t xml:space="preserve"> ima mogućnost da </w:t>
      </w:r>
      <w:r w:rsidR="005D6C4F">
        <w:rPr>
          <w:lang w:val="sr-Latn-CS"/>
        </w:rPr>
        <w:t xml:space="preserve">se registruje i </w:t>
      </w:r>
      <w:r w:rsidR="005140FE">
        <w:rPr>
          <w:lang w:val="sr-Latn-CS"/>
        </w:rPr>
        <w:t xml:space="preserve">rezerviše termin koji mu najviše odgovara, kao i da izabere trenera ili fizioterapeuta na osnovu informacija i recenzija koje </w:t>
      </w:r>
      <w:r w:rsidR="00B21D46">
        <w:rPr>
          <w:lang w:val="sr-Latn-CS"/>
        </w:rPr>
        <w:t>su ostavili prethodni korisnici</w:t>
      </w:r>
      <w:r w:rsidR="005140FE">
        <w:rPr>
          <w:lang w:val="sr-Latn-CS"/>
        </w:rPr>
        <w:t xml:space="preserve">. Za korisnike, aplikacija nakon određenog broja rezervisanih termina, pruža određene pogodnosti pri korišćenju sadržaja Wellness </w:t>
      </w:r>
      <w:r w:rsidR="005140FE">
        <w:rPr>
          <w:lang w:val="sr-Latn-CS"/>
        </w:rPr>
        <w:lastRenderedPageBreak/>
        <w:t xml:space="preserve">centra. </w:t>
      </w:r>
      <w:r w:rsidR="00B21D46">
        <w:rPr>
          <w:lang w:val="sr-Latn-CS"/>
        </w:rPr>
        <w:t xml:space="preserve">Tako podstičemo korisnike da koriste online sistem zakazivanja. </w:t>
      </w:r>
    </w:p>
    <w:p w:rsidR="006F3DC7" w:rsidRDefault="006F3DC7" w:rsidP="004C2169">
      <w:pPr>
        <w:ind w:firstLine="720"/>
        <w:rPr>
          <w:lang w:val="sr-Latn-CS"/>
        </w:rPr>
      </w:pPr>
    </w:p>
    <w:p w:rsidR="00B21D46" w:rsidRDefault="00B21D46" w:rsidP="004C2169">
      <w:pPr>
        <w:ind w:firstLine="720"/>
        <w:rPr>
          <w:lang w:val="sr-Latn-CS"/>
        </w:rPr>
      </w:pPr>
      <w:r>
        <w:rPr>
          <w:lang w:val="sr-Latn-CS"/>
        </w:rPr>
        <w:t xml:space="preserve">Glavni zadaci koje aplikacija treba da reši: </w:t>
      </w:r>
    </w:p>
    <w:p w:rsidR="00B21D46" w:rsidRDefault="00B21D46" w:rsidP="00B21D46">
      <w:pPr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Online zakazivanje, tj. Olakšana komunikacija između klijenata i Wellness centra</w:t>
      </w:r>
    </w:p>
    <w:p w:rsidR="00B21D46" w:rsidRDefault="00B21D46" w:rsidP="00B21D46">
      <w:pPr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Interakciju između korisnika pomoću komentara i recenzija</w:t>
      </w:r>
    </w:p>
    <w:p w:rsidR="00B21D46" w:rsidRDefault="006F3DC7" w:rsidP="00B21D46">
      <w:pPr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Manjak motivacije i svesti o zdravlju</w:t>
      </w:r>
    </w:p>
    <w:p w:rsidR="006F3DC7" w:rsidRDefault="006F3DC7" w:rsidP="006F3DC7">
      <w:pPr>
        <w:numPr>
          <w:ilvl w:val="0"/>
          <w:numId w:val="26"/>
        </w:numPr>
        <w:rPr>
          <w:lang w:val="sr-Latn-CS"/>
        </w:rPr>
      </w:pPr>
      <w:r w:rsidRPr="006F3DC7">
        <w:rPr>
          <w:lang w:val="sr-Latn-CS"/>
        </w:rPr>
        <w:t>Postojaće sledeći tipovi korisnika :</w:t>
      </w:r>
    </w:p>
    <w:p w:rsidR="006F3DC7" w:rsidRDefault="006F3DC7" w:rsidP="006F3DC7">
      <w:pPr>
        <w:numPr>
          <w:ilvl w:val="1"/>
          <w:numId w:val="26"/>
        </w:numPr>
        <w:rPr>
          <w:lang w:val="sr-Latn-CS"/>
        </w:rPr>
      </w:pPr>
      <w:r w:rsidRPr="006F3DC7">
        <w:rPr>
          <w:lang w:val="sr-Latn-CS"/>
        </w:rPr>
        <w:t>Administrator</w:t>
      </w:r>
    </w:p>
    <w:p w:rsidR="006F3DC7" w:rsidRDefault="00045228" w:rsidP="006F3DC7">
      <w:pPr>
        <w:numPr>
          <w:ilvl w:val="1"/>
          <w:numId w:val="26"/>
        </w:numPr>
        <w:rPr>
          <w:lang w:val="sr-Latn-CS"/>
        </w:rPr>
      </w:pPr>
      <w:r>
        <w:rPr>
          <w:lang w:val="sr-Latn-CS"/>
        </w:rPr>
        <w:t>Registrovani k</w:t>
      </w:r>
      <w:r w:rsidR="006F3DC7" w:rsidRPr="006F3DC7">
        <w:rPr>
          <w:lang w:val="sr-Latn-CS"/>
        </w:rPr>
        <w:t>orisnik</w:t>
      </w:r>
    </w:p>
    <w:p w:rsidR="006F3DC7" w:rsidRDefault="006F3DC7" w:rsidP="006F3DC7">
      <w:pPr>
        <w:numPr>
          <w:ilvl w:val="1"/>
          <w:numId w:val="26"/>
        </w:numPr>
        <w:rPr>
          <w:lang w:val="sr-Latn-CS"/>
        </w:rPr>
      </w:pPr>
      <w:r w:rsidRPr="006F3DC7">
        <w:rPr>
          <w:lang w:val="sr-Latn-CS"/>
        </w:rPr>
        <w:t>Gost</w:t>
      </w:r>
    </w:p>
    <w:p w:rsidR="00045228" w:rsidRPr="006F3DC7" w:rsidRDefault="00045228" w:rsidP="006F3DC7">
      <w:pPr>
        <w:numPr>
          <w:ilvl w:val="1"/>
          <w:numId w:val="26"/>
        </w:numPr>
        <w:rPr>
          <w:lang w:val="sr-Latn-CS"/>
        </w:rPr>
      </w:pPr>
      <w:r>
        <w:rPr>
          <w:lang w:val="sr-Latn-CS"/>
        </w:rPr>
        <w:t>Zaposleni</w:t>
      </w:r>
    </w:p>
    <w:p w:rsidR="006F3DC7" w:rsidRDefault="006F3DC7" w:rsidP="006F3DC7">
      <w:pPr>
        <w:ind w:left="1440"/>
        <w:rPr>
          <w:lang w:val="sr-Latn-CS"/>
        </w:rPr>
      </w:pPr>
    </w:p>
    <w:p w:rsidR="006F3DC7" w:rsidRDefault="006F3DC7" w:rsidP="006F3DC7">
      <w:pPr>
        <w:ind w:left="720"/>
        <w:rPr>
          <w:lang w:val="sr-Latn-CS"/>
        </w:rPr>
      </w:pPr>
      <w:r>
        <w:rPr>
          <w:lang w:val="sr-Latn-CS"/>
        </w:rPr>
        <w:t>Glavne karakteristike proizvoda:</w:t>
      </w:r>
    </w:p>
    <w:p w:rsidR="006F3DC7" w:rsidRPr="006F3DC7" w:rsidRDefault="006F3DC7" w:rsidP="006F3DC7">
      <w:pPr>
        <w:numPr>
          <w:ilvl w:val="0"/>
          <w:numId w:val="27"/>
        </w:numPr>
        <w:rPr>
          <w:rStyle w:val="ui-provider"/>
          <w:lang w:val="sr-Latn-CS"/>
        </w:rPr>
      </w:pPr>
      <w:r>
        <w:rPr>
          <w:rStyle w:val="Strong"/>
        </w:rPr>
        <w:t>Dostupnost</w:t>
      </w:r>
      <w:r>
        <w:rPr>
          <w:rStyle w:val="ui-provider"/>
        </w:rPr>
        <w:t xml:space="preserve"> – Aplikacija je dostupna korisnicima u bilo koje vreme ukoliko imaju pristup internet konekciji</w:t>
      </w:r>
    </w:p>
    <w:p w:rsidR="006F3DC7" w:rsidRPr="006F3DC7" w:rsidRDefault="006F3DC7" w:rsidP="006F3DC7">
      <w:pPr>
        <w:numPr>
          <w:ilvl w:val="0"/>
          <w:numId w:val="27"/>
        </w:numPr>
        <w:rPr>
          <w:rStyle w:val="ui-provider"/>
          <w:lang w:val="sr-Latn-CS"/>
        </w:rPr>
      </w:pPr>
      <w:r>
        <w:rPr>
          <w:rStyle w:val="Strong"/>
        </w:rPr>
        <w:t>Sigurnost</w:t>
      </w:r>
      <w:r>
        <w:rPr>
          <w:rStyle w:val="ui-provider"/>
        </w:rPr>
        <w:t xml:space="preserve"> – Postoji autentifikacija i autorizacija korisnika</w:t>
      </w:r>
    </w:p>
    <w:p w:rsidR="006F3DC7" w:rsidRPr="006F3DC7" w:rsidRDefault="006F3DC7" w:rsidP="006F3DC7">
      <w:pPr>
        <w:numPr>
          <w:ilvl w:val="0"/>
          <w:numId w:val="27"/>
        </w:numPr>
        <w:rPr>
          <w:rStyle w:val="ui-provider"/>
          <w:lang w:val="sr-Latn-CS"/>
        </w:rPr>
      </w:pPr>
      <w:r>
        <w:rPr>
          <w:rStyle w:val="Strong"/>
        </w:rPr>
        <w:t>Responsive dizajn </w:t>
      </w:r>
      <w:r>
        <w:rPr>
          <w:rStyle w:val="ui-provider"/>
        </w:rPr>
        <w:t>– Ova aplikacija je namenjena korišćenju u svim web pretraživačima</w:t>
      </w:r>
    </w:p>
    <w:p w:rsidR="006F3DC7" w:rsidRPr="006F3DC7" w:rsidRDefault="006F3DC7" w:rsidP="006F3DC7">
      <w:pPr>
        <w:numPr>
          <w:ilvl w:val="0"/>
          <w:numId w:val="27"/>
        </w:numPr>
        <w:rPr>
          <w:rStyle w:val="ui-provider"/>
          <w:lang w:val="sr-Latn-CS"/>
        </w:rPr>
      </w:pPr>
      <w:r>
        <w:rPr>
          <w:rStyle w:val="Strong"/>
        </w:rPr>
        <w:t>Jednostavnost</w:t>
      </w:r>
      <w:r>
        <w:rPr>
          <w:rStyle w:val="ui-provider"/>
        </w:rPr>
        <w:t xml:space="preserve"> – Intuitivni dizajn</w:t>
      </w:r>
    </w:p>
    <w:p w:rsidR="005140FE" w:rsidRDefault="005140FE" w:rsidP="004C2169">
      <w:pPr>
        <w:ind w:firstLine="720"/>
        <w:rPr>
          <w:lang w:val="sr-Latn-CS"/>
        </w:rPr>
      </w:pPr>
    </w:p>
    <w:p w:rsidR="00D96EF7" w:rsidRDefault="005A054F" w:rsidP="00D96EF7">
      <w:pPr>
        <w:pStyle w:val="Heading1"/>
        <w:rPr>
          <w:lang w:val="sr-Latn-CS"/>
        </w:rPr>
      </w:pPr>
      <w:bookmarkStart w:id="4" w:name="_Toc507815239"/>
      <w:r>
        <w:rPr>
          <w:lang w:val="sr-Latn-CS"/>
        </w:rPr>
        <w:t>Znanja i veštine potrebne za izradu projekta</w:t>
      </w:r>
      <w:bookmarkEnd w:id="4"/>
    </w:p>
    <w:p w:rsidR="00456B8F" w:rsidRPr="00456B8F" w:rsidRDefault="00456B8F" w:rsidP="00456B8F">
      <w:pPr>
        <w:ind w:left="720"/>
        <w:rPr>
          <w:u w:val="single"/>
          <w:lang w:val="sr-Latn-CS"/>
        </w:rPr>
      </w:pPr>
      <w:r w:rsidRPr="00456B8F">
        <w:rPr>
          <w:u w:val="single"/>
          <w:lang w:val="sr-Latn-CS"/>
        </w:rPr>
        <w:t>Neophodno je da članovi tima imaju potrebno znanje i veštine iz sledećih oblasti:</w:t>
      </w:r>
    </w:p>
    <w:p w:rsidR="00456B8F" w:rsidRDefault="00456B8F" w:rsidP="00456B8F">
      <w:pPr>
        <w:numPr>
          <w:ilvl w:val="0"/>
          <w:numId w:val="15"/>
        </w:numPr>
        <w:rPr>
          <w:lang w:val="sr-Latn-CS"/>
        </w:rPr>
      </w:pPr>
      <w:r w:rsidRPr="00456B8F">
        <w:rPr>
          <w:lang w:val="sr-Latn-CS"/>
        </w:rPr>
        <w:t>Potrebna znanja iz oblasti objektno-orijentisane p</w:t>
      </w:r>
      <w:r>
        <w:rPr>
          <w:lang w:val="sr-Latn-CS"/>
        </w:rPr>
        <w:t>a</w:t>
      </w:r>
      <w:r w:rsidRPr="00456B8F">
        <w:rPr>
          <w:lang w:val="sr-Latn-CS"/>
        </w:rPr>
        <w:t>radigme</w:t>
      </w:r>
    </w:p>
    <w:p w:rsidR="00456B8F" w:rsidRDefault="00456B8F" w:rsidP="00456B8F">
      <w:pPr>
        <w:numPr>
          <w:ilvl w:val="0"/>
          <w:numId w:val="15"/>
        </w:numPr>
        <w:rPr>
          <w:lang w:val="sr-Latn-CS"/>
        </w:rPr>
      </w:pPr>
      <w:r w:rsidRPr="00456B8F">
        <w:rPr>
          <w:lang w:val="sr-Latn-CS"/>
        </w:rPr>
        <w:t xml:space="preserve">Znanja iz HTML-a, CSS-a, </w:t>
      </w:r>
      <w:r>
        <w:rPr>
          <w:lang w:val="sr-Latn-CS"/>
        </w:rPr>
        <w:t>JavaScript za</w:t>
      </w:r>
      <w:r w:rsidRPr="00456B8F">
        <w:rPr>
          <w:lang w:val="sr-Latn-CS"/>
        </w:rPr>
        <w:t xml:space="preserve"> frontend</w:t>
      </w:r>
    </w:p>
    <w:p w:rsidR="00456B8F" w:rsidRDefault="00456B8F" w:rsidP="00456B8F">
      <w:pPr>
        <w:numPr>
          <w:ilvl w:val="0"/>
          <w:numId w:val="15"/>
        </w:numPr>
        <w:rPr>
          <w:lang w:val="sr-Latn-CS"/>
        </w:rPr>
      </w:pPr>
      <w:r w:rsidRPr="00456B8F">
        <w:rPr>
          <w:lang w:val="sr-Latn-CS"/>
        </w:rPr>
        <w:t>Znanja iz .N</w:t>
      </w:r>
      <w:r>
        <w:rPr>
          <w:lang w:val="sr-Latn-CS"/>
        </w:rPr>
        <w:t>ET</w:t>
      </w:r>
      <w:r w:rsidRPr="00456B8F">
        <w:rPr>
          <w:lang w:val="sr-Latn-CS"/>
        </w:rPr>
        <w:t xml:space="preserve"> Core </w:t>
      </w:r>
      <w:r>
        <w:rPr>
          <w:lang w:val="sr-Latn-CS"/>
        </w:rPr>
        <w:t>7</w:t>
      </w:r>
      <w:r w:rsidRPr="00456B8F">
        <w:rPr>
          <w:lang w:val="sr-Latn-CS"/>
        </w:rPr>
        <w:t xml:space="preserve"> za backend</w:t>
      </w:r>
    </w:p>
    <w:p w:rsidR="00456B8F" w:rsidRDefault="00456B8F" w:rsidP="00456B8F">
      <w:pPr>
        <w:numPr>
          <w:ilvl w:val="0"/>
          <w:numId w:val="15"/>
        </w:numPr>
        <w:rPr>
          <w:lang w:val="sr-Latn-CS"/>
        </w:rPr>
      </w:pPr>
      <w:r w:rsidRPr="00456B8F">
        <w:rPr>
          <w:lang w:val="sr-Latn-CS"/>
        </w:rPr>
        <w:t>Rad sa bazama podataka</w:t>
      </w:r>
      <w:r>
        <w:rPr>
          <w:lang w:val="sr-Latn-CS"/>
        </w:rPr>
        <w:t>, MySQL</w:t>
      </w:r>
    </w:p>
    <w:p w:rsidR="00456B8F" w:rsidRDefault="00456B8F" w:rsidP="00456B8F">
      <w:pPr>
        <w:numPr>
          <w:ilvl w:val="0"/>
          <w:numId w:val="15"/>
        </w:numPr>
        <w:rPr>
          <w:lang w:val="sr-Latn-CS"/>
        </w:rPr>
      </w:pPr>
      <w:r w:rsidRPr="00456B8F">
        <w:rPr>
          <w:lang w:val="sr-Latn-CS"/>
        </w:rPr>
        <w:t>Sposobnost brzog, lakog i efikasnog rešavanja mogućih problema</w:t>
      </w:r>
    </w:p>
    <w:p w:rsidR="00456B8F" w:rsidRDefault="00456B8F" w:rsidP="00456B8F">
      <w:pPr>
        <w:numPr>
          <w:ilvl w:val="0"/>
          <w:numId w:val="15"/>
        </w:numPr>
        <w:rPr>
          <w:lang w:val="sr-Latn-CS"/>
        </w:rPr>
      </w:pPr>
      <w:r w:rsidRPr="00456B8F">
        <w:rPr>
          <w:lang w:val="sr-Latn-CS"/>
        </w:rPr>
        <w:t>Poznavanje WebAPI koncepta</w:t>
      </w:r>
    </w:p>
    <w:p w:rsidR="00456B8F" w:rsidRDefault="00456B8F" w:rsidP="00456B8F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Dobra komunikacija i saradnja</w:t>
      </w:r>
    </w:p>
    <w:p w:rsidR="00456B8F" w:rsidRDefault="00456B8F" w:rsidP="00456B8F">
      <w:pPr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Međusobno poštovanje i motivacija</w:t>
      </w:r>
    </w:p>
    <w:p w:rsidR="00456B8F" w:rsidRPr="00456B8F" w:rsidRDefault="00456B8F" w:rsidP="00456B8F">
      <w:pPr>
        <w:rPr>
          <w:u w:val="single"/>
          <w:lang w:val="sr-Latn-CS"/>
        </w:rPr>
      </w:pPr>
    </w:p>
    <w:p w:rsidR="00456B8F" w:rsidRDefault="00456B8F" w:rsidP="00456B8F">
      <w:pPr>
        <w:ind w:left="720"/>
        <w:rPr>
          <w:u w:val="single"/>
          <w:lang w:val="sr-Latn-CS"/>
        </w:rPr>
      </w:pPr>
      <w:r w:rsidRPr="00456B8F">
        <w:rPr>
          <w:u w:val="single"/>
          <w:lang w:val="sr-Latn-CS"/>
        </w:rPr>
        <w:t>Znanja i veštine članova tima</w:t>
      </w:r>
      <w:r>
        <w:rPr>
          <w:u w:val="single"/>
          <w:lang w:val="sr-Latn-CS"/>
        </w:rPr>
        <w:t>:</w:t>
      </w:r>
    </w:p>
    <w:p w:rsidR="00456B8F" w:rsidRDefault="00456B8F" w:rsidP="00456B8F">
      <w:pPr>
        <w:numPr>
          <w:ilvl w:val="0"/>
          <w:numId w:val="16"/>
        </w:numPr>
        <w:ind w:left="1368"/>
        <w:rPr>
          <w:u w:val="single"/>
          <w:lang w:val="sr-Latn-CS"/>
        </w:rPr>
      </w:pPr>
      <w:r w:rsidRPr="00456B8F">
        <w:rPr>
          <w:lang w:val="sr-Latn-CS"/>
        </w:rPr>
        <w:t>Katarina Lazarević (vođa tima)</w:t>
      </w:r>
      <w:r>
        <w:rPr>
          <w:lang w:val="sr-Latn-CS"/>
        </w:rPr>
        <w:t>, br. indeksa</w:t>
      </w:r>
      <w:r w:rsidRPr="00456B8F">
        <w:rPr>
          <w:lang w:val="sr-Latn-CS"/>
        </w:rPr>
        <w:t xml:space="preserve"> 18225</w:t>
      </w:r>
    </w:p>
    <w:p w:rsidR="00456B8F" w:rsidRDefault="00456B8F" w:rsidP="00456B8F">
      <w:pPr>
        <w:numPr>
          <w:ilvl w:val="1"/>
          <w:numId w:val="16"/>
        </w:numPr>
        <w:ind w:left="1944"/>
        <w:rPr>
          <w:lang w:val="sr-Latn-CS"/>
        </w:rPr>
      </w:pPr>
      <w:r w:rsidRPr="00456B8F">
        <w:rPr>
          <w:lang w:val="sr-Latn-CS"/>
        </w:rPr>
        <w:t>Rad u HTML5, CSS, Javascript</w:t>
      </w:r>
    </w:p>
    <w:p w:rsidR="00456B8F" w:rsidRDefault="00456B8F" w:rsidP="00456B8F">
      <w:pPr>
        <w:numPr>
          <w:ilvl w:val="1"/>
          <w:numId w:val="16"/>
        </w:numPr>
        <w:ind w:left="1944"/>
        <w:rPr>
          <w:lang w:val="sr-Latn-CS"/>
        </w:rPr>
      </w:pPr>
      <w:r>
        <w:rPr>
          <w:lang w:val="sr-Latn-CS"/>
        </w:rPr>
        <w:t>Rad sa bazom podataka MySQL</w:t>
      </w:r>
    </w:p>
    <w:p w:rsidR="00456B8F" w:rsidRDefault="00456B8F" w:rsidP="00456B8F">
      <w:pPr>
        <w:numPr>
          <w:ilvl w:val="1"/>
          <w:numId w:val="16"/>
        </w:numPr>
        <w:ind w:left="1944"/>
        <w:rPr>
          <w:lang w:val="sr-Latn-CS"/>
        </w:rPr>
      </w:pPr>
      <w:r>
        <w:rPr>
          <w:lang w:val="sr-Latn-CS"/>
        </w:rPr>
        <w:t>Rad u .NET Core 7</w:t>
      </w:r>
    </w:p>
    <w:p w:rsidR="00456B8F" w:rsidRDefault="00456B8F" w:rsidP="00CD1D04">
      <w:pPr>
        <w:rPr>
          <w:lang w:val="sr-Latn-CS"/>
        </w:rPr>
      </w:pPr>
    </w:p>
    <w:p w:rsidR="00CD1D04" w:rsidRDefault="00CD1D04" w:rsidP="00CD1D04">
      <w:pPr>
        <w:numPr>
          <w:ilvl w:val="0"/>
          <w:numId w:val="16"/>
        </w:numPr>
        <w:ind w:left="1368"/>
        <w:rPr>
          <w:lang w:val="sr-Latn-CS"/>
        </w:rPr>
      </w:pPr>
      <w:r>
        <w:rPr>
          <w:lang w:val="sr-Latn-CS"/>
        </w:rPr>
        <w:t>Petra Petronijević, br. indeksa 18338</w:t>
      </w:r>
    </w:p>
    <w:p w:rsidR="00CD1D04" w:rsidRDefault="00CD1D04" w:rsidP="00CD1D04">
      <w:pPr>
        <w:numPr>
          <w:ilvl w:val="1"/>
          <w:numId w:val="16"/>
        </w:numPr>
        <w:ind w:left="1944"/>
        <w:rPr>
          <w:lang w:val="sr-Latn-CS"/>
        </w:rPr>
      </w:pPr>
      <w:r>
        <w:rPr>
          <w:lang w:val="sr-Latn-CS"/>
        </w:rPr>
        <w:t>Rad sa bazom podataka MySQL</w:t>
      </w:r>
    </w:p>
    <w:p w:rsidR="00CD1D04" w:rsidRDefault="00CD1D04" w:rsidP="00CD1D04">
      <w:pPr>
        <w:numPr>
          <w:ilvl w:val="1"/>
          <w:numId w:val="16"/>
        </w:numPr>
        <w:ind w:left="1944"/>
        <w:rPr>
          <w:lang w:val="sr-Latn-CS"/>
        </w:rPr>
      </w:pPr>
      <w:r>
        <w:rPr>
          <w:lang w:val="sr-Latn-CS"/>
        </w:rPr>
        <w:t>Željna da uči više o web dizajnu i programiranju</w:t>
      </w:r>
    </w:p>
    <w:p w:rsidR="00CD1D04" w:rsidRDefault="00CD1D04" w:rsidP="00CD1D04">
      <w:pPr>
        <w:numPr>
          <w:ilvl w:val="1"/>
          <w:numId w:val="16"/>
        </w:numPr>
        <w:ind w:left="1944"/>
        <w:rPr>
          <w:lang w:val="sr-Latn-CS"/>
        </w:rPr>
      </w:pPr>
      <w:r>
        <w:rPr>
          <w:lang w:val="sr-Latn-CS"/>
        </w:rPr>
        <w:t>Poznavanje C#</w:t>
      </w:r>
    </w:p>
    <w:p w:rsidR="00CD1D04" w:rsidRDefault="00CD1D04" w:rsidP="00CD1D04">
      <w:pPr>
        <w:ind w:left="1944"/>
        <w:rPr>
          <w:lang w:val="sr-Latn-CS"/>
        </w:rPr>
      </w:pPr>
    </w:p>
    <w:p w:rsidR="00CD1D04" w:rsidRDefault="00CD1D04" w:rsidP="00CD1D04">
      <w:pPr>
        <w:numPr>
          <w:ilvl w:val="0"/>
          <w:numId w:val="16"/>
        </w:numPr>
        <w:ind w:left="1368"/>
        <w:rPr>
          <w:lang w:val="sr-Latn-CS"/>
        </w:rPr>
      </w:pPr>
      <w:r>
        <w:rPr>
          <w:lang w:val="sr-Latn-CS"/>
        </w:rPr>
        <w:t>Tijana Ilić, br. indeksa 18182</w:t>
      </w:r>
    </w:p>
    <w:p w:rsidR="00CD1D04" w:rsidRDefault="00CD1D04" w:rsidP="00CD1D04">
      <w:pPr>
        <w:numPr>
          <w:ilvl w:val="1"/>
          <w:numId w:val="16"/>
        </w:numPr>
        <w:ind w:left="1944"/>
        <w:rPr>
          <w:lang w:val="sr-Latn-CS"/>
        </w:rPr>
      </w:pPr>
      <w:bookmarkStart w:id="5" w:name="_Toc507815240"/>
      <w:r w:rsidRPr="00456B8F">
        <w:rPr>
          <w:lang w:val="sr-Latn-CS"/>
        </w:rPr>
        <w:t>Rad u HTML5, CSS, Javascript</w:t>
      </w:r>
    </w:p>
    <w:p w:rsidR="00CD1D04" w:rsidRPr="00CD1D04" w:rsidRDefault="00CD1D04" w:rsidP="00CD1D04">
      <w:pPr>
        <w:numPr>
          <w:ilvl w:val="1"/>
          <w:numId w:val="16"/>
        </w:numPr>
        <w:ind w:left="1944"/>
        <w:rPr>
          <w:lang w:val="sr-Latn-CS"/>
        </w:rPr>
      </w:pPr>
      <w:r>
        <w:rPr>
          <w:lang w:val="sr-Latn-CS"/>
        </w:rPr>
        <w:t>Dobar dizajner</w:t>
      </w:r>
    </w:p>
    <w:p w:rsidR="00CD1D04" w:rsidRDefault="00CD1D04" w:rsidP="00CD1D04">
      <w:pPr>
        <w:numPr>
          <w:ilvl w:val="1"/>
          <w:numId w:val="16"/>
        </w:numPr>
        <w:ind w:left="1944"/>
        <w:rPr>
          <w:lang w:val="sr-Latn-CS"/>
        </w:rPr>
      </w:pPr>
      <w:r>
        <w:rPr>
          <w:lang w:val="sr-Latn-CS"/>
        </w:rPr>
        <w:t>Željna da uči više o web dizajnu i programiranju</w:t>
      </w:r>
    </w:p>
    <w:p w:rsidR="00CD1D04" w:rsidRDefault="00CD1D04" w:rsidP="00CD1D04">
      <w:pPr>
        <w:rPr>
          <w:lang w:val="sr-Latn-CS"/>
        </w:rPr>
      </w:pPr>
    </w:p>
    <w:p w:rsidR="00CD1D04" w:rsidRDefault="00CD1D04" w:rsidP="00CD1D04">
      <w:pPr>
        <w:ind w:firstLine="720"/>
        <w:rPr>
          <w:rStyle w:val="ui-provider"/>
          <w:u w:val="single"/>
        </w:rPr>
      </w:pPr>
      <w:r w:rsidRPr="00CD1D04">
        <w:rPr>
          <w:rStyle w:val="ui-provider"/>
          <w:u w:val="single"/>
        </w:rPr>
        <w:t>Potencijalni rizici pri uspešnoj realizaciji projekta mogu da obuhvate:</w:t>
      </w:r>
    </w:p>
    <w:p w:rsidR="00CD1D04" w:rsidRPr="00CD1D04" w:rsidRDefault="00CD1D04" w:rsidP="00CD1D04">
      <w:pPr>
        <w:numPr>
          <w:ilvl w:val="0"/>
          <w:numId w:val="18"/>
        </w:numPr>
        <w:rPr>
          <w:rStyle w:val="ui-provider"/>
          <w:u w:val="single"/>
          <w:lang w:val="sr-Latn-CS"/>
        </w:rPr>
      </w:pPr>
      <w:r>
        <w:rPr>
          <w:rStyle w:val="ui-provider"/>
        </w:rPr>
        <w:t>Nedostatak vremena usled ispitnih rokova i drugih obaveza na fakultetu</w:t>
      </w:r>
    </w:p>
    <w:p w:rsidR="00CD1D04" w:rsidRPr="00CD1D04" w:rsidRDefault="00CD1D04" w:rsidP="00CD1D04">
      <w:pPr>
        <w:numPr>
          <w:ilvl w:val="0"/>
          <w:numId w:val="18"/>
        </w:numPr>
        <w:rPr>
          <w:rStyle w:val="ui-provider"/>
          <w:u w:val="single"/>
          <w:lang w:val="sr-Latn-CS"/>
        </w:rPr>
      </w:pPr>
      <w:r>
        <w:rPr>
          <w:rStyle w:val="ui-provider"/>
        </w:rPr>
        <w:t>Odsustvo nekog od članova tima</w:t>
      </w:r>
    </w:p>
    <w:p w:rsidR="00CD1D04" w:rsidRPr="00CD1D04" w:rsidRDefault="00CD1D04" w:rsidP="00CD1D04">
      <w:pPr>
        <w:numPr>
          <w:ilvl w:val="0"/>
          <w:numId w:val="18"/>
        </w:numPr>
        <w:rPr>
          <w:rStyle w:val="ui-provider"/>
          <w:u w:val="single"/>
          <w:lang w:val="sr-Latn-CS"/>
        </w:rPr>
      </w:pPr>
      <w:r>
        <w:rPr>
          <w:rStyle w:val="ui-provider"/>
        </w:rPr>
        <w:t>Otežano učenje novih tehnologija</w:t>
      </w:r>
    </w:p>
    <w:p w:rsidR="00CD1D04" w:rsidRPr="00CD1D04" w:rsidRDefault="00CD1D04" w:rsidP="00CD1D04">
      <w:pPr>
        <w:numPr>
          <w:ilvl w:val="0"/>
          <w:numId w:val="18"/>
        </w:numPr>
        <w:rPr>
          <w:lang w:val="sr-Latn-CS"/>
        </w:rPr>
      </w:pPr>
      <w:r w:rsidRPr="00CD1D04">
        <w:rPr>
          <w:lang w:val="sr-Latn-CS"/>
        </w:rPr>
        <w:t>Rizici povezani sa nepravilnim olaniranjem rasporeda i netačnim procenama</w:t>
      </w:r>
    </w:p>
    <w:p w:rsidR="00CD1D04" w:rsidRPr="00CD1D04" w:rsidRDefault="00CD1D04" w:rsidP="00CD1D04">
      <w:pPr>
        <w:ind w:left="1440"/>
        <w:rPr>
          <w:u w:val="single"/>
          <w:lang w:val="sr-Latn-CS"/>
        </w:rPr>
      </w:pPr>
    </w:p>
    <w:p w:rsidR="005A054F" w:rsidRDefault="00835400" w:rsidP="005A054F">
      <w:pPr>
        <w:pStyle w:val="Heading1"/>
        <w:rPr>
          <w:lang w:val="sr-Latn-CS"/>
        </w:rPr>
      </w:pPr>
      <w:r>
        <w:rPr>
          <w:lang w:val="sr-Latn-CS"/>
        </w:rPr>
        <w:t>Cilj i motivacija tima</w:t>
      </w:r>
      <w:bookmarkEnd w:id="5"/>
    </w:p>
    <w:p w:rsidR="006572D1" w:rsidRDefault="006572D1" w:rsidP="006572D1">
      <w:pPr>
        <w:numPr>
          <w:ilvl w:val="0"/>
          <w:numId w:val="22"/>
        </w:numPr>
        <w:rPr>
          <w:rStyle w:val="ui-provider"/>
          <w:lang w:val="sr-Latn-CS"/>
        </w:rPr>
      </w:pPr>
      <w:r>
        <w:rPr>
          <w:rStyle w:val="ui-provider"/>
        </w:rPr>
        <w:t xml:space="preserve">Osnovni cilj našeg tima je </w:t>
      </w:r>
      <w:r>
        <w:rPr>
          <w:lang w:val="sr-Latn-CS"/>
        </w:rPr>
        <w:t xml:space="preserve">usavršavanje znanja iz oblasti </w:t>
      </w:r>
      <w:r>
        <w:rPr>
          <w:rStyle w:val="ui-provider"/>
        </w:rPr>
        <w:t>kreiranja Web aplikacija</w:t>
      </w:r>
      <w:r>
        <w:rPr>
          <w:rStyle w:val="ui-provider"/>
          <w:lang w:val="sr-Latn-CS"/>
        </w:rPr>
        <w:t>, uspešna realizacija projekta i dobra komunikacija i saradnja unutar tima.</w:t>
      </w:r>
    </w:p>
    <w:p w:rsidR="006572D1" w:rsidRDefault="006572D1" w:rsidP="006572D1">
      <w:pPr>
        <w:numPr>
          <w:ilvl w:val="0"/>
          <w:numId w:val="22"/>
        </w:numPr>
        <w:rPr>
          <w:rStyle w:val="ui-provider"/>
          <w:lang w:val="sr-Latn-CS"/>
        </w:rPr>
      </w:pPr>
      <w:r>
        <w:rPr>
          <w:rStyle w:val="ui-provider"/>
          <w:lang w:val="sr-Latn-CS"/>
        </w:rPr>
        <w:t>Ciljevi članova tima:</w:t>
      </w:r>
    </w:p>
    <w:p w:rsidR="006572D1" w:rsidRDefault="006572D1" w:rsidP="006572D1">
      <w:pPr>
        <w:numPr>
          <w:ilvl w:val="1"/>
          <w:numId w:val="22"/>
        </w:numPr>
        <w:rPr>
          <w:rStyle w:val="ui-provider"/>
          <w:lang w:val="sr-Latn-CS"/>
        </w:rPr>
      </w:pPr>
      <w:r>
        <w:rPr>
          <w:rStyle w:val="ui-provider"/>
          <w:lang w:val="sr-Latn-CS"/>
        </w:rPr>
        <w:t>Katarina Lazarević</w:t>
      </w:r>
    </w:p>
    <w:p w:rsidR="006572D1" w:rsidRPr="006572D1" w:rsidRDefault="006572D1" w:rsidP="006572D1">
      <w:pPr>
        <w:numPr>
          <w:ilvl w:val="2"/>
          <w:numId w:val="22"/>
        </w:numPr>
        <w:rPr>
          <w:rStyle w:val="ui-provider"/>
          <w:lang w:val="sr-Latn-CS"/>
        </w:rPr>
      </w:pPr>
      <w:r>
        <w:rPr>
          <w:rStyle w:val="ui-provider"/>
        </w:rPr>
        <w:t>Unapređenje znanja i veština u razvoju Web aplikacija</w:t>
      </w:r>
    </w:p>
    <w:p w:rsidR="006572D1" w:rsidRPr="006572D1" w:rsidRDefault="006572D1" w:rsidP="006572D1">
      <w:pPr>
        <w:numPr>
          <w:ilvl w:val="2"/>
          <w:numId w:val="22"/>
        </w:numPr>
        <w:rPr>
          <w:rStyle w:val="ui-provider"/>
          <w:lang w:val="sr-Latn-CS"/>
        </w:rPr>
      </w:pPr>
      <w:r>
        <w:rPr>
          <w:rStyle w:val="ui-provider"/>
        </w:rPr>
        <w:t>Učenje od drugih članova tima</w:t>
      </w:r>
    </w:p>
    <w:p w:rsidR="006572D1" w:rsidRPr="006572D1" w:rsidRDefault="006572D1" w:rsidP="006572D1">
      <w:pPr>
        <w:numPr>
          <w:ilvl w:val="2"/>
          <w:numId w:val="22"/>
        </w:numPr>
        <w:rPr>
          <w:rStyle w:val="ui-provider"/>
          <w:lang w:val="sr-Latn-CS"/>
        </w:rPr>
      </w:pPr>
      <w:r>
        <w:rPr>
          <w:rStyle w:val="ui-provider"/>
        </w:rPr>
        <w:t>Učenje procesa projektovanja softvera</w:t>
      </w:r>
    </w:p>
    <w:p w:rsidR="006572D1" w:rsidRPr="006572D1" w:rsidRDefault="006572D1" w:rsidP="006572D1">
      <w:pPr>
        <w:numPr>
          <w:ilvl w:val="2"/>
          <w:numId w:val="22"/>
        </w:numPr>
        <w:rPr>
          <w:rStyle w:val="ui-provider"/>
          <w:lang w:val="sr-Latn-CS"/>
        </w:rPr>
      </w:pPr>
      <w:r>
        <w:rPr>
          <w:lang w:val="sr-Latn-CS"/>
        </w:rPr>
        <w:t>Učenje novih tehnologija i razvijanje dosadašnjih veština</w:t>
      </w:r>
    </w:p>
    <w:p w:rsidR="006572D1" w:rsidRDefault="006572D1" w:rsidP="006572D1">
      <w:pPr>
        <w:numPr>
          <w:ilvl w:val="1"/>
          <w:numId w:val="22"/>
        </w:numPr>
        <w:rPr>
          <w:rStyle w:val="ui-provider"/>
          <w:lang w:val="sr-Latn-CS"/>
        </w:rPr>
      </w:pPr>
      <w:r>
        <w:rPr>
          <w:rStyle w:val="ui-provider"/>
          <w:lang w:val="sr-Latn-CS"/>
        </w:rPr>
        <w:t>Petra Petronijević</w:t>
      </w:r>
    </w:p>
    <w:p w:rsidR="006572D1" w:rsidRDefault="006572D1" w:rsidP="006572D1">
      <w:pPr>
        <w:numPr>
          <w:ilvl w:val="2"/>
          <w:numId w:val="22"/>
        </w:numPr>
        <w:rPr>
          <w:rStyle w:val="ui-provider"/>
          <w:lang w:val="sr-Latn-CS"/>
        </w:rPr>
      </w:pPr>
      <w:r>
        <w:rPr>
          <w:rStyle w:val="ui-provider"/>
          <w:lang w:val="sr-Latn-CS"/>
        </w:rPr>
        <w:t>Sticanje iskustva u projektovanju baza podataka</w:t>
      </w:r>
    </w:p>
    <w:p w:rsidR="006572D1" w:rsidRPr="006572D1" w:rsidRDefault="006572D1" w:rsidP="006572D1">
      <w:pPr>
        <w:numPr>
          <w:ilvl w:val="2"/>
          <w:numId w:val="22"/>
        </w:numPr>
        <w:rPr>
          <w:rStyle w:val="ui-provider"/>
          <w:lang w:val="sr-Latn-CS"/>
        </w:rPr>
      </w:pPr>
      <w:r>
        <w:rPr>
          <w:rStyle w:val="ui-provider"/>
        </w:rPr>
        <w:t>Iskustvo sa radom u timu</w:t>
      </w:r>
    </w:p>
    <w:p w:rsidR="006572D1" w:rsidRPr="006572D1" w:rsidRDefault="006572D1" w:rsidP="006572D1">
      <w:pPr>
        <w:numPr>
          <w:ilvl w:val="2"/>
          <w:numId w:val="22"/>
        </w:numPr>
        <w:rPr>
          <w:rStyle w:val="ui-provider"/>
          <w:lang w:val="sr-Latn-CS"/>
        </w:rPr>
      </w:pPr>
      <w:r>
        <w:rPr>
          <w:rStyle w:val="ui-provider"/>
        </w:rPr>
        <w:t>Učenje procesa razvoja Web aplikacija</w:t>
      </w:r>
    </w:p>
    <w:p w:rsidR="006572D1" w:rsidRDefault="006572D1" w:rsidP="006572D1">
      <w:pPr>
        <w:numPr>
          <w:ilvl w:val="2"/>
          <w:numId w:val="22"/>
        </w:numPr>
        <w:rPr>
          <w:rStyle w:val="ui-provider"/>
          <w:lang w:val="sr-Latn-CS"/>
        </w:rPr>
      </w:pPr>
      <w:r>
        <w:rPr>
          <w:rStyle w:val="ui-provider"/>
        </w:rPr>
        <w:t>Razumljivo pisanje koda</w:t>
      </w:r>
    </w:p>
    <w:p w:rsidR="006572D1" w:rsidRDefault="006572D1" w:rsidP="006572D1">
      <w:pPr>
        <w:numPr>
          <w:ilvl w:val="1"/>
          <w:numId w:val="22"/>
        </w:numPr>
        <w:rPr>
          <w:rStyle w:val="ui-provider"/>
          <w:lang w:val="sr-Latn-CS"/>
        </w:rPr>
      </w:pPr>
      <w:r>
        <w:rPr>
          <w:rStyle w:val="ui-provider"/>
          <w:lang w:val="sr-Latn-CS"/>
        </w:rPr>
        <w:t>Tijana Ilić</w:t>
      </w:r>
    </w:p>
    <w:p w:rsidR="006572D1" w:rsidRDefault="006572D1" w:rsidP="006572D1">
      <w:pPr>
        <w:numPr>
          <w:ilvl w:val="2"/>
          <w:numId w:val="22"/>
        </w:numPr>
        <w:rPr>
          <w:lang w:val="sr-Latn-CS"/>
        </w:rPr>
      </w:pPr>
      <w:r>
        <w:rPr>
          <w:lang w:val="sr-Latn-CS"/>
        </w:rPr>
        <w:t>Učenje novih tehnologija i razvijanje dosadašnjih veština</w:t>
      </w:r>
    </w:p>
    <w:p w:rsidR="006572D1" w:rsidRDefault="006572D1" w:rsidP="006572D1">
      <w:pPr>
        <w:numPr>
          <w:ilvl w:val="2"/>
          <w:numId w:val="22"/>
        </w:numPr>
        <w:rPr>
          <w:lang w:val="sr-Latn-CS"/>
        </w:rPr>
      </w:pPr>
      <w:r>
        <w:rPr>
          <w:lang w:val="sr-Latn-CS"/>
        </w:rPr>
        <w:t xml:space="preserve">Učenje od drugih članova tima </w:t>
      </w:r>
    </w:p>
    <w:p w:rsidR="006572D1" w:rsidRDefault="006572D1" w:rsidP="006572D1">
      <w:pPr>
        <w:numPr>
          <w:ilvl w:val="2"/>
          <w:numId w:val="22"/>
        </w:numPr>
        <w:rPr>
          <w:lang w:val="sr-Latn-CS"/>
        </w:rPr>
      </w:pPr>
      <w:r>
        <w:rPr>
          <w:lang w:val="sr-Latn-CS"/>
        </w:rPr>
        <w:t xml:space="preserve">Sticanje iskustva u dizajniranju Web aplikacije </w:t>
      </w:r>
    </w:p>
    <w:p w:rsidR="006572D1" w:rsidRPr="006572D1" w:rsidRDefault="006572D1" w:rsidP="006572D1">
      <w:pPr>
        <w:numPr>
          <w:ilvl w:val="2"/>
          <w:numId w:val="22"/>
        </w:numPr>
        <w:rPr>
          <w:rStyle w:val="ui-provider"/>
          <w:lang w:val="sr-Latn-CS"/>
        </w:rPr>
      </w:pPr>
      <w:r>
        <w:rPr>
          <w:rStyle w:val="ui-provider"/>
        </w:rPr>
        <w:t>Iskustvo sa radom u timu</w:t>
      </w:r>
    </w:p>
    <w:p w:rsidR="006572D1" w:rsidRPr="006572D1" w:rsidRDefault="006572D1" w:rsidP="006572D1">
      <w:pPr>
        <w:numPr>
          <w:ilvl w:val="0"/>
          <w:numId w:val="22"/>
        </w:numPr>
        <w:rPr>
          <w:rStyle w:val="ui-provider"/>
          <w:lang w:val="sr-Latn-CS"/>
        </w:rPr>
      </w:pPr>
      <w:r>
        <w:rPr>
          <w:rStyle w:val="ui-provider"/>
        </w:rPr>
        <w:t>Osobine članova tima:</w:t>
      </w:r>
    </w:p>
    <w:p w:rsidR="006572D1" w:rsidRPr="001957B9" w:rsidRDefault="006572D1" w:rsidP="006572D1">
      <w:pPr>
        <w:numPr>
          <w:ilvl w:val="1"/>
          <w:numId w:val="22"/>
        </w:numPr>
        <w:rPr>
          <w:rStyle w:val="ui-provider"/>
          <w:lang w:val="sr-Latn-CS"/>
        </w:rPr>
      </w:pPr>
      <w:r>
        <w:rPr>
          <w:rStyle w:val="ui-provider"/>
        </w:rPr>
        <w:t>Katarina Lazarević</w:t>
      </w:r>
    </w:p>
    <w:p w:rsidR="001957B9" w:rsidRDefault="001957B9" w:rsidP="001957B9">
      <w:pPr>
        <w:numPr>
          <w:ilvl w:val="2"/>
          <w:numId w:val="22"/>
        </w:numPr>
        <w:rPr>
          <w:rStyle w:val="ui-provider"/>
          <w:lang w:val="sr-Latn-CS"/>
        </w:rPr>
      </w:pPr>
      <w:r>
        <w:rPr>
          <w:rStyle w:val="ui-provider"/>
          <w:lang w:val="sr-Latn-CS"/>
        </w:rPr>
        <w:t>Ličnost motivisana zadatkom</w:t>
      </w:r>
    </w:p>
    <w:p w:rsidR="001957B9" w:rsidRPr="001957B9" w:rsidRDefault="001957B9" w:rsidP="001957B9">
      <w:pPr>
        <w:numPr>
          <w:ilvl w:val="2"/>
          <w:numId w:val="22"/>
        </w:numPr>
        <w:rPr>
          <w:rStyle w:val="fontstyle01"/>
          <w:color w:val="auto"/>
          <w:lang w:val="sr-Latn-CS"/>
        </w:rPr>
      </w:pPr>
      <w:r>
        <w:rPr>
          <w:rStyle w:val="fontstyle01"/>
        </w:rPr>
        <w:t>Posvećena završavanju obaveza i zadataka</w:t>
      </w:r>
    </w:p>
    <w:p w:rsidR="001957B9" w:rsidRDefault="001957B9" w:rsidP="001957B9">
      <w:pPr>
        <w:numPr>
          <w:ilvl w:val="2"/>
          <w:numId w:val="22"/>
        </w:numPr>
        <w:rPr>
          <w:rStyle w:val="ui-provider"/>
          <w:lang w:val="sr-Latn-CS"/>
        </w:rPr>
      </w:pPr>
      <w:r>
        <w:rPr>
          <w:rStyle w:val="ui-provider"/>
          <w:lang w:val="sr-Latn-CS"/>
        </w:rPr>
        <w:t xml:space="preserve">Odgovorna i disciplinovana </w:t>
      </w:r>
    </w:p>
    <w:p w:rsidR="001957B9" w:rsidRPr="006572D1" w:rsidRDefault="001957B9" w:rsidP="001957B9">
      <w:pPr>
        <w:numPr>
          <w:ilvl w:val="2"/>
          <w:numId w:val="22"/>
        </w:numPr>
        <w:rPr>
          <w:rStyle w:val="ui-provider"/>
          <w:lang w:val="sr-Latn-CS"/>
        </w:rPr>
      </w:pPr>
      <w:r>
        <w:rPr>
          <w:rStyle w:val="fontstyle01"/>
        </w:rPr>
        <w:t>Aktivan član SICEF-a, član tima za eksterne odnose sa javnošću</w:t>
      </w:r>
    </w:p>
    <w:p w:rsidR="006572D1" w:rsidRPr="001957B9" w:rsidRDefault="006572D1" w:rsidP="006572D1">
      <w:pPr>
        <w:numPr>
          <w:ilvl w:val="1"/>
          <w:numId w:val="22"/>
        </w:numPr>
        <w:rPr>
          <w:rStyle w:val="ui-provider"/>
          <w:lang w:val="sr-Latn-CS"/>
        </w:rPr>
      </w:pPr>
      <w:r>
        <w:rPr>
          <w:rStyle w:val="ui-provider"/>
        </w:rPr>
        <w:t>Petra Petronijević</w:t>
      </w:r>
    </w:p>
    <w:p w:rsidR="001957B9" w:rsidRPr="001957B9" w:rsidRDefault="001957B9" w:rsidP="001957B9">
      <w:pPr>
        <w:numPr>
          <w:ilvl w:val="2"/>
          <w:numId w:val="22"/>
        </w:numPr>
        <w:rPr>
          <w:rStyle w:val="ui-provider"/>
          <w:lang w:val="sr-Latn-CS"/>
        </w:rPr>
      </w:pPr>
      <w:r>
        <w:rPr>
          <w:rStyle w:val="ui-provider"/>
        </w:rPr>
        <w:t>Ličnost koja se sama motiviše</w:t>
      </w:r>
    </w:p>
    <w:p w:rsidR="001957B9" w:rsidRPr="001957B9" w:rsidRDefault="001957B9" w:rsidP="001957B9">
      <w:pPr>
        <w:numPr>
          <w:ilvl w:val="2"/>
          <w:numId w:val="22"/>
        </w:numPr>
        <w:rPr>
          <w:rStyle w:val="fontstyle01"/>
          <w:color w:val="auto"/>
          <w:lang w:val="sr-Latn-CS"/>
        </w:rPr>
      </w:pPr>
      <w:r>
        <w:rPr>
          <w:rStyle w:val="fontstyle01"/>
        </w:rPr>
        <w:t>Motivisana i željna novih saznanja i prijateljstava</w:t>
      </w:r>
    </w:p>
    <w:p w:rsidR="001957B9" w:rsidRPr="006572D1" w:rsidRDefault="001957B9" w:rsidP="001957B9">
      <w:pPr>
        <w:numPr>
          <w:ilvl w:val="2"/>
          <w:numId w:val="22"/>
        </w:numPr>
        <w:rPr>
          <w:rStyle w:val="ui-provider"/>
          <w:lang w:val="sr-Latn-CS"/>
        </w:rPr>
      </w:pPr>
      <w:r>
        <w:rPr>
          <w:rStyle w:val="ui-provider"/>
          <w:lang w:val="sr-Latn-CS"/>
        </w:rPr>
        <w:t>Disciplinovana i snalažljiva</w:t>
      </w:r>
    </w:p>
    <w:p w:rsidR="006572D1" w:rsidRPr="001957B9" w:rsidRDefault="006572D1" w:rsidP="006572D1">
      <w:pPr>
        <w:numPr>
          <w:ilvl w:val="1"/>
          <w:numId w:val="22"/>
        </w:numPr>
        <w:rPr>
          <w:rStyle w:val="ui-provider"/>
          <w:lang w:val="sr-Latn-CS"/>
        </w:rPr>
      </w:pPr>
      <w:r>
        <w:rPr>
          <w:rStyle w:val="ui-provider"/>
        </w:rPr>
        <w:t>Tijana Ilić</w:t>
      </w:r>
    </w:p>
    <w:p w:rsidR="001957B9" w:rsidRPr="001957B9" w:rsidRDefault="001957B9" w:rsidP="001957B9">
      <w:pPr>
        <w:numPr>
          <w:ilvl w:val="2"/>
          <w:numId w:val="22"/>
        </w:numPr>
        <w:rPr>
          <w:rStyle w:val="ui-provider"/>
          <w:lang w:val="sr-Latn-CS"/>
        </w:rPr>
      </w:pPr>
      <w:r>
        <w:rPr>
          <w:rStyle w:val="ui-provider"/>
        </w:rPr>
        <w:t>Ličnost motivisana komunikacijom</w:t>
      </w:r>
    </w:p>
    <w:p w:rsidR="001957B9" w:rsidRPr="001957B9" w:rsidRDefault="001957B9" w:rsidP="001957B9">
      <w:pPr>
        <w:numPr>
          <w:ilvl w:val="2"/>
          <w:numId w:val="22"/>
        </w:numPr>
        <w:rPr>
          <w:rStyle w:val="fontstyle01"/>
          <w:color w:val="auto"/>
          <w:lang w:val="sr-Latn-CS"/>
        </w:rPr>
      </w:pPr>
      <w:r>
        <w:rPr>
          <w:rStyle w:val="fontstyle01"/>
        </w:rPr>
        <w:t>Odgovorna i ažurna</w:t>
      </w:r>
    </w:p>
    <w:p w:rsidR="001957B9" w:rsidRPr="006572D1" w:rsidRDefault="001957B9" w:rsidP="001957B9">
      <w:pPr>
        <w:numPr>
          <w:ilvl w:val="2"/>
          <w:numId w:val="22"/>
        </w:numPr>
        <w:rPr>
          <w:lang w:val="sr-Latn-CS"/>
        </w:rPr>
      </w:pPr>
      <w:r>
        <w:rPr>
          <w:rStyle w:val="fontstyle01"/>
        </w:rPr>
        <w:t>Timski igrač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t>Vođa tima</w:t>
      </w:r>
      <w:bookmarkEnd w:id="6"/>
    </w:p>
    <w:p w:rsidR="00835400" w:rsidRDefault="001957B9" w:rsidP="00835400">
      <w:pPr>
        <w:pStyle w:val="BodyText"/>
        <w:rPr>
          <w:lang w:val="sr-Latn-CS"/>
        </w:rPr>
      </w:pPr>
      <w:r w:rsidRPr="001957B9">
        <w:rPr>
          <w:u w:val="single"/>
          <w:lang w:val="sr-Latn-CS"/>
        </w:rPr>
        <w:t>Kriterijumi za izbor vođe tima</w:t>
      </w:r>
      <w:r>
        <w:rPr>
          <w:lang w:val="sr-Latn-CS"/>
        </w:rPr>
        <w:t>:</w:t>
      </w:r>
    </w:p>
    <w:p w:rsidR="001957B9" w:rsidRDefault="001957B9" w:rsidP="001957B9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Dobro poznavanje i iskustvo u radu sa Web tehnologijama</w:t>
      </w:r>
    </w:p>
    <w:p w:rsidR="001957B9" w:rsidRDefault="001957B9" w:rsidP="001957B9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Aktivnost na projektu, ažurnost i poštovanje rokova</w:t>
      </w:r>
    </w:p>
    <w:p w:rsidR="001957B9" w:rsidRPr="001957B9" w:rsidRDefault="001957B9" w:rsidP="001957B9">
      <w:pPr>
        <w:pStyle w:val="BodyText"/>
        <w:numPr>
          <w:ilvl w:val="0"/>
          <w:numId w:val="23"/>
        </w:numPr>
        <w:rPr>
          <w:rStyle w:val="ui-provider"/>
          <w:lang w:val="sr-Latn-CS"/>
        </w:rPr>
      </w:pPr>
      <w:r>
        <w:rPr>
          <w:rStyle w:val="ui-provider"/>
        </w:rPr>
        <w:t>Iskustvo sa radom u timu</w:t>
      </w:r>
    </w:p>
    <w:p w:rsidR="001957B9" w:rsidRPr="001957B9" w:rsidRDefault="001957B9" w:rsidP="001957B9">
      <w:pPr>
        <w:pStyle w:val="BodyText"/>
        <w:numPr>
          <w:ilvl w:val="0"/>
          <w:numId w:val="23"/>
        </w:numPr>
        <w:rPr>
          <w:rStyle w:val="ui-provider"/>
          <w:lang w:val="sr-Latn-CS"/>
        </w:rPr>
      </w:pPr>
      <w:r>
        <w:rPr>
          <w:rStyle w:val="ui-provider"/>
        </w:rPr>
        <w:t>Sposobna da bude lider, podsticanje drugih članova tima</w:t>
      </w:r>
    </w:p>
    <w:p w:rsidR="001957B9" w:rsidRPr="001957B9" w:rsidRDefault="001957B9" w:rsidP="001957B9">
      <w:pPr>
        <w:pStyle w:val="BodyText"/>
        <w:numPr>
          <w:ilvl w:val="0"/>
          <w:numId w:val="23"/>
        </w:numPr>
        <w:rPr>
          <w:rStyle w:val="ui-provider"/>
          <w:lang w:val="sr-Latn-CS"/>
        </w:rPr>
      </w:pPr>
      <w:r>
        <w:rPr>
          <w:rStyle w:val="ui-provider"/>
        </w:rPr>
        <w:t>Energičnost I inovativnost</w:t>
      </w:r>
    </w:p>
    <w:p w:rsidR="001957B9" w:rsidRPr="001957B9" w:rsidRDefault="001957B9" w:rsidP="001957B9">
      <w:pPr>
        <w:pStyle w:val="BodyText"/>
        <w:numPr>
          <w:ilvl w:val="0"/>
          <w:numId w:val="23"/>
        </w:numPr>
        <w:rPr>
          <w:rStyle w:val="ui-provider"/>
          <w:lang w:val="sr-Latn-CS"/>
        </w:rPr>
      </w:pPr>
      <w:r>
        <w:rPr>
          <w:rStyle w:val="ui-provider"/>
        </w:rPr>
        <w:t>Željna da pomogne i podeli stečena znanja sa drugim članovima</w:t>
      </w:r>
    </w:p>
    <w:p w:rsidR="001957B9" w:rsidRPr="001957B9" w:rsidRDefault="001957B9" w:rsidP="001957B9">
      <w:pPr>
        <w:pStyle w:val="BodyText"/>
        <w:rPr>
          <w:rStyle w:val="ui-provider"/>
          <w:u w:val="single"/>
        </w:rPr>
      </w:pPr>
      <w:r w:rsidRPr="001957B9">
        <w:rPr>
          <w:rStyle w:val="ui-provider"/>
          <w:u w:val="single"/>
        </w:rPr>
        <w:t>Obrazloženje odabira vođe:</w:t>
      </w:r>
    </w:p>
    <w:p w:rsidR="001957B9" w:rsidRPr="00572F1B" w:rsidRDefault="00572F1B" w:rsidP="00572F1B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lastRenderedPageBreak/>
        <w:t xml:space="preserve">Vođa tima je izabran zbog karakteristika koje poseduje, kao što su: ima najviše iskustva u radu sa Web tehnologijama, ima dosta </w:t>
      </w:r>
      <w:r>
        <w:rPr>
          <w:rStyle w:val="ui-provider"/>
        </w:rPr>
        <w:t>iskustva sa radom u timu,</w:t>
      </w:r>
      <w:r w:rsidRPr="001957B9">
        <w:rPr>
          <w:rStyle w:val="Paragraph2"/>
        </w:rPr>
        <w:t xml:space="preserve"> </w:t>
      </w:r>
      <w:r>
        <w:rPr>
          <w:rStyle w:val="ui-provider"/>
        </w:rPr>
        <w:t xml:space="preserve">bez ustručavanja daje feedback, bilo pozitivan bilo negativan, sposobnost da sasluša druge, </w:t>
      </w:r>
      <w:r>
        <w:rPr>
          <w:rStyle w:val="fontstyle01"/>
        </w:rPr>
        <w:t xml:space="preserve">aktivan član SICEF-a I dobre socijalne veštine. </w:t>
      </w:r>
    </w:p>
    <w:p w:rsidR="00995C29" w:rsidRPr="006F61C6" w:rsidRDefault="00D62E1E" w:rsidP="00995C29">
      <w:pPr>
        <w:pStyle w:val="Heading1"/>
        <w:rPr>
          <w:lang w:val="sr-Latn-CS"/>
        </w:rPr>
      </w:pPr>
      <w:bookmarkStart w:id="7" w:name="_Toc507815242"/>
      <w:r>
        <w:rPr>
          <w:lang w:val="sr-Latn-CS"/>
        </w:rPr>
        <w:t>Komunikacija</w:t>
      </w:r>
      <w:bookmarkEnd w:id="7"/>
    </w:p>
    <w:p w:rsidR="00995C29" w:rsidRDefault="00572F1B" w:rsidP="00995C29">
      <w:pPr>
        <w:pStyle w:val="BodyText"/>
        <w:rPr>
          <w:u w:val="single"/>
          <w:lang w:val="sr-Latn-CS"/>
        </w:rPr>
      </w:pPr>
      <w:r w:rsidRPr="00572F1B">
        <w:rPr>
          <w:u w:val="single"/>
          <w:lang w:val="sr-Latn-CS"/>
        </w:rPr>
        <w:t>Načini komunikacije:</w:t>
      </w:r>
    </w:p>
    <w:p w:rsidR="00572F1B" w:rsidRDefault="00572F1B" w:rsidP="00572F1B">
      <w:pPr>
        <w:pStyle w:val="BodyText"/>
        <w:numPr>
          <w:ilvl w:val="0"/>
          <w:numId w:val="23"/>
        </w:numPr>
        <w:rPr>
          <w:lang w:val="sr-Latn-CS"/>
        </w:rPr>
      </w:pPr>
      <w:r w:rsidRPr="00572F1B">
        <w:rPr>
          <w:lang w:val="sr-Latn-CS"/>
        </w:rPr>
        <w:t>Sastanci na Teamsu i ostalim društvenim mrežama (</w:t>
      </w:r>
      <w:r>
        <w:rPr>
          <w:lang w:val="sr-Latn-CS"/>
        </w:rPr>
        <w:t>Whatsapp, Messenger…</w:t>
      </w:r>
      <w:r w:rsidRPr="00572F1B">
        <w:rPr>
          <w:lang w:val="sr-Latn-CS"/>
        </w:rPr>
        <w:t>)</w:t>
      </w:r>
    </w:p>
    <w:p w:rsidR="00572F1B" w:rsidRPr="00572F1B" w:rsidRDefault="00572F1B" w:rsidP="00572F1B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Sastanci uživo</w:t>
      </w:r>
    </w:p>
    <w:p w:rsidR="00995C29" w:rsidRDefault="00572F1B" w:rsidP="00995C29">
      <w:pPr>
        <w:pStyle w:val="BodyText"/>
        <w:rPr>
          <w:lang w:val="sr-Latn-CS"/>
        </w:rPr>
      </w:pPr>
      <w:r w:rsidRPr="00572F1B">
        <w:rPr>
          <w:u w:val="single"/>
          <w:lang w:val="sr-Latn-CS"/>
        </w:rPr>
        <w:t>Načini održavanja sastanaka</w:t>
      </w:r>
      <w:r>
        <w:rPr>
          <w:lang w:val="sr-Latn-CS"/>
        </w:rPr>
        <w:t>:</w:t>
      </w:r>
    </w:p>
    <w:p w:rsidR="00572F1B" w:rsidRDefault="00572F1B" w:rsidP="00572F1B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U unapred dogovorenom terminu, članovi tima se sastaju ili čuju i prilažu svoje nove ideje, diskutuju o novonastalim problemima, završenim zadacima i o onim budućim. U zavisnosti od obaveza sastanci će se održavati jednom do dva puta nedeljno</w:t>
      </w:r>
      <w:r w:rsidR="006907B1">
        <w:rPr>
          <w:lang w:val="sr-Latn-CS"/>
        </w:rPr>
        <w:t xml:space="preserve"> uz konstantnu komunikaciju preko društvenih mreža.</w:t>
      </w:r>
    </w:p>
    <w:p w:rsidR="00D62E1E" w:rsidRPr="006907B1" w:rsidRDefault="006907B1" w:rsidP="00995C29">
      <w:pPr>
        <w:pStyle w:val="BodyText"/>
        <w:rPr>
          <w:u w:val="single"/>
          <w:lang w:val="sr-Latn-CS"/>
        </w:rPr>
      </w:pPr>
      <w:r w:rsidRPr="006907B1">
        <w:rPr>
          <w:u w:val="single"/>
          <w:lang w:val="sr-Latn-CS"/>
        </w:rPr>
        <w:t>Evidencija o odlukama u toku izrade projekta:</w:t>
      </w:r>
    </w:p>
    <w:p w:rsidR="006907B1" w:rsidRDefault="006907B1" w:rsidP="006907B1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Članovi tima će voditi word dokument koji će se nalaziti na Google docs-u, tako će dokument biti svima dostupan za izmene.</w:t>
      </w:r>
    </w:p>
    <w:p w:rsidR="006907B1" w:rsidRDefault="006907B1" w:rsidP="006907B1">
      <w:pPr>
        <w:pStyle w:val="BodyText"/>
        <w:ind w:left="1440"/>
        <w:rPr>
          <w:lang w:val="sr-Latn-CS"/>
        </w:rPr>
      </w:pPr>
    </w:p>
    <w:p w:rsidR="00D62E1E" w:rsidRDefault="006907B1" w:rsidP="00D62E1E">
      <w:pPr>
        <w:pStyle w:val="BodyText"/>
        <w:rPr>
          <w:u w:val="single"/>
          <w:lang w:val="sr-Latn-CS"/>
        </w:rPr>
      </w:pPr>
      <w:r w:rsidRPr="006907B1">
        <w:rPr>
          <w:u w:val="single"/>
          <w:lang w:val="sr-Latn-CS"/>
        </w:rPr>
        <w:t>Načini razmene podataka</w:t>
      </w:r>
      <w:r>
        <w:rPr>
          <w:u w:val="single"/>
          <w:lang w:val="sr-Latn-CS"/>
        </w:rPr>
        <w:t>:</w:t>
      </w:r>
    </w:p>
    <w:p w:rsidR="006907B1" w:rsidRPr="006907B1" w:rsidRDefault="006907B1" w:rsidP="006907B1">
      <w:pPr>
        <w:pStyle w:val="BodyText"/>
        <w:numPr>
          <w:ilvl w:val="0"/>
          <w:numId w:val="25"/>
        </w:numPr>
        <w:rPr>
          <w:lang w:val="sr-Latn-CS"/>
        </w:rPr>
      </w:pPr>
      <w:r w:rsidRPr="006907B1">
        <w:rPr>
          <w:lang w:val="sr-Latn-CS"/>
        </w:rPr>
        <w:t xml:space="preserve">Odvijaće se preko BitBucket-a u kome ćemo čuvati trenutne verzije projekta, a ostale podatke ćemo </w:t>
      </w:r>
      <w:r>
        <w:rPr>
          <w:lang w:val="sr-Latn-CS"/>
        </w:rPr>
        <w:t>čuvati u Google docs-u.</w:t>
      </w:r>
    </w:p>
    <w:p w:rsidR="00835400" w:rsidRPr="006F61C6" w:rsidRDefault="00835400" w:rsidP="00835400">
      <w:pPr>
        <w:pStyle w:val="Heading1"/>
        <w:rPr>
          <w:lang w:val="sr-Latn-CS"/>
        </w:rPr>
      </w:pPr>
      <w:bookmarkStart w:id="8" w:name="_Toc507815243"/>
      <w:r>
        <w:rPr>
          <w:lang w:val="sr-Latn-CS"/>
        </w:rPr>
        <w:t>Planiranje vremena</w:t>
      </w:r>
      <w:bookmarkEnd w:id="8"/>
    </w:p>
    <w:p w:rsidR="00835400" w:rsidRDefault="00A30A25" w:rsidP="00835400">
      <w:pPr>
        <w:pStyle w:val="BodyText"/>
        <w:rPr>
          <w:u w:val="single"/>
          <w:lang w:val="sr-Latn-CS"/>
        </w:rPr>
      </w:pPr>
      <w:r w:rsidRPr="00A30A25">
        <w:rPr>
          <w:u w:val="single"/>
          <w:lang w:val="sr-Latn-CS"/>
        </w:rPr>
        <w:t>P</w:t>
      </w:r>
      <w:r w:rsidR="00995C29" w:rsidRPr="00A30A25">
        <w:rPr>
          <w:u w:val="single"/>
          <w:lang w:val="sr-Latn-CS"/>
        </w:rPr>
        <w:t>rosečan</w:t>
      </w:r>
      <w:r w:rsidR="00835400" w:rsidRPr="00A30A25">
        <w:rPr>
          <w:u w:val="single"/>
          <w:lang w:val="sr-Latn-CS"/>
        </w:rPr>
        <w:t xml:space="preserve"> nedeljni broj sati rada na</w:t>
      </w:r>
      <w:r w:rsidR="00995C29" w:rsidRPr="00A30A25">
        <w:rPr>
          <w:u w:val="single"/>
          <w:lang w:val="sr-Latn-CS"/>
        </w:rPr>
        <w:t xml:space="preserve"> izradi projekta</w:t>
      </w:r>
      <w:r w:rsidR="00835400" w:rsidRPr="00A30A25">
        <w:rPr>
          <w:u w:val="single"/>
          <w:lang w:val="sr-Latn-CS"/>
        </w:rPr>
        <w:t xml:space="preserve"> </w:t>
      </w:r>
      <w:r w:rsidR="00D62E1E" w:rsidRPr="00A30A25">
        <w:rPr>
          <w:u w:val="single"/>
          <w:lang w:val="sr-Latn-CS"/>
        </w:rPr>
        <w:t>(pojedinačno i timski)</w:t>
      </w:r>
    </w:p>
    <w:p w:rsidR="00A30A25" w:rsidRDefault="00A30A25" w:rsidP="00A30A25">
      <w:pPr>
        <w:pStyle w:val="BodyText"/>
        <w:numPr>
          <w:ilvl w:val="0"/>
          <w:numId w:val="25"/>
        </w:numPr>
        <w:rPr>
          <w:lang w:val="sr-Latn-CS"/>
        </w:rPr>
      </w:pPr>
      <w:r w:rsidRPr="00A30A25">
        <w:rPr>
          <w:lang w:val="sr-Latn-CS"/>
        </w:rPr>
        <w:t>Pojedinačno – svaki član tima će na projektu okvirno raditi 12 sati nedeljno</w:t>
      </w:r>
    </w:p>
    <w:p w:rsidR="00A30A25" w:rsidRDefault="00A30A25" w:rsidP="00A30A25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Timski – članovi tima će timski raditi oko 5 sati nedeljno, 2-3 sastanka</w:t>
      </w:r>
    </w:p>
    <w:p w:rsidR="00835400" w:rsidRDefault="00A30A25" w:rsidP="00A30A25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Ukupan broj sati – otprilike 150 sati</w:t>
      </w:r>
    </w:p>
    <w:p w:rsidR="00A30A25" w:rsidRPr="00A30A25" w:rsidRDefault="00CF7858" w:rsidP="00A30A25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U slučaju odsustva radi putovanja ili iz zdravstvenih razloga, članovi tima će međusobno raspodeliti obaveze</w:t>
      </w:r>
      <w:r w:rsidR="00CC3DD3">
        <w:rPr>
          <w:lang w:val="sr-Latn-CS"/>
        </w:rPr>
        <w:t xml:space="preserve"> uz dogovor.</w:t>
      </w:r>
    </w:p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3C5" w:rsidRDefault="007123C5">
      <w:r>
        <w:separator/>
      </w:r>
    </w:p>
  </w:endnote>
  <w:endnote w:type="continuationSeparator" w:id="1">
    <w:p w:rsidR="007123C5" w:rsidRDefault="00712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90"/>
      <w:gridCol w:w="2358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961E96" w:rsidRPr="00961E96">
            <w:rPr>
              <w:lang w:val="sr-Latn-CS"/>
            </w:rPr>
            <w:t>TreSoft</w:t>
          </w:r>
          <w:r w:rsidR="003B3AB0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0915BE">
            <w:rPr>
              <w:lang w:val="sr-Latn-CS"/>
            </w:rPr>
            <w:t>23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971AF4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971AF4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3C5" w:rsidRDefault="007123C5">
      <w:r>
        <w:separator/>
      </w:r>
    </w:p>
  </w:footnote>
  <w:footnote w:type="continuationSeparator" w:id="1">
    <w:p w:rsidR="007123C5" w:rsidRDefault="007123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Default="00961E96">
    <w:pPr>
      <w:pBdr>
        <w:bottom w:val="single" w:sz="6" w:space="1" w:color="auto"/>
      </w:pBdr>
      <w:jc w:val="right"/>
      <w:rPr>
        <w:sz w:val="24"/>
      </w:rPr>
    </w:pPr>
    <w:r w:rsidRPr="00961E96">
      <w:rPr>
        <w:rFonts w:ascii="Arial" w:hAnsi="Arial"/>
        <w:b/>
        <w:sz w:val="36"/>
      </w:rPr>
      <w:t>TreSoft</w:t>
    </w:r>
  </w:p>
  <w:p w:rsidR="002343C5" w:rsidRDefault="002343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0915BE">
          <w:pPr>
            <w:rPr>
              <w:lang w:val="sr-Latn-CS"/>
            </w:rPr>
          </w:pPr>
          <w:r>
            <w:rPr>
              <w:lang w:val="sr-Latn-CS"/>
            </w:rPr>
            <w:t>WellNi</w:t>
          </w:r>
        </w:p>
      </w:tc>
      <w:tc>
        <w:tcPr>
          <w:tcW w:w="3179" w:type="dxa"/>
        </w:tcPr>
        <w:p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0915BE">
            <w:rPr>
              <w:lang w:val="sr-Latn-CS"/>
            </w:rPr>
            <w:t>1</w:t>
          </w:r>
          <w:r w:rsidR="006F61C6" w:rsidRPr="006D0694">
            <w:rPr>
              <w:lang w:val="sr-Latn-CS"/>
            </w:rPr>
            <w:t>.0</w:t>
          </w:r>
          <w:r w:rsidR="000915BE">
            <w:rPr>
              <w:lang w:val="sr-Latn-CS"/>
            </w:rPr>
            <w:t>3</w:t>
          </w:r>
          <w:r w:rsidR="006F61C6" w:rsidRPr="006D0694">
            <w:rPr>
              <w:lang w:val="sr-Latn-CS"/>
            </w:rPr>
            <w:t>.20</w:t>
          </w:r>
          <w:r w:rsidR="000915BE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2343C5" w:rsidRPr="006D0694" w:rsidRDefault="00961E96" w:rsidP="002B4765">
          <w:pPr>
            <w:rPr>
              <w:lang w:val="sr-Latn-CS"/>
            </w:rPr>
          </w:pPr>
          <w:r w:rsidRPr="00961E96">
            <w:rPr>
              <w:lang w:val="sr-Latn-CS"/>
            </w:rPr>
            <w:t>TreSoft</w:t>
          </w:r>
          <w:r w:rsidR="006F61C6" w:rsidRPr="006D0694">
            <w:rPr>
              <w:lang w:val="sr-Latn-CS"/>
            </w:rPr>
            <w:t>-</w:t>
          </w:r>
          <w:r w:rsidR="000915BE">
            <w:rPr>
              <w:lang w:val="sr-Latn-CS"/>
            </w:rPr>
            <w:t>WellNi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9C62354"/>
    <w:multiLevelType w:val="hybridMultilevel"/>
    <w:tmpl w:val="1A301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29C7907"/>
    <w:multiLevelType w:val="hybridMultilevel"/>
    <w:tmpl w:val="DDC0A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34B79EA"/>
    <w:multiLevelType w:val="hybridMultilevel"/>
    <w:tmpl w:val="F5684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9">
    <w:nsid w:val="3BDB7D5F"/>
    <w:multiLevelType w:val="hybridMultilevel"/>
    <w:tmpl w:val="F85C6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C955E36"/>
    <w:multiLevelType w:val="hybridMultilevel"/>
    <w:tmpl w:val="135C2E0C"/>
    <w:lvl w:ilvl="0" w:tplc="2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FD4712"/>
    <w:multiLevelType w:val="hybridMultilevel"/>
    <w:tmpl w:val="06B24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1F2EB8"/>
    <w:multiLevelType w:val="hybridMultilevel"/>
    <w:tmpl w:val="F6FE0530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F75D1"/>
    <w:multiLevelType w:val="hybridMultilevel"/>
    <w:tmpl w:val="524475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5C120BD"/>
    <w:multiLevelType w:val="hybridMultilevel"/>
    <w:tmpl w:val="55389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2228CC"/>
    <w:multiLevelType w:val="hybridMultilevel"/>
    <w:tmpl w:val="E250BA5E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EE47C2"/>
    <w:multiLevelType w:val="hybridMultilevel"/>
    <w:tmpl w:val="407890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EDA7C58"/>
    <w:multiLevelType w:val="hybridMultilevel"/>
    <w:tmpl w:val="C6342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6142775"/>
    <w:multiLevelType w:val="hybridMultilevel"/>
    <w:tmpl w:val="92044978"/>
    <w:lvl w:ilvl="0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6"/>
  </w:num>
  <w:num w:numId="11">
    <w:abstractNumId w:val="18"/>
  </w:num>
  <w:num w:numId="12">
    <w:abstractNumId w:val="17"/>
  </w:num>
  <w:num w:numId="13">
    <w:abstractNumId w:val="8"/>
  </w:num>
  <w:num w:numId="14">
    <w:abstractNumId w:val="10"/>
  </w:num>
  <w:num w:numId="15">
    <w:abstractNumId w:val="19"/>
  </w:num>
  <w:num w:numId="16">
    <w:abstractNumId w:val="24"/>
  </w:num>
  <w:num w:numId="17">
    <w:abstractNumId w:val="14"/>
  </w:num>
  <w:num w:numId="18">
    <w:abstractNumId w:val="13"/>
  </w:num>
  <w:num w:numId="19">
    <w:abstractNumId w:val="2"/>
  </w:num>
  <w:num w:numId="20">
    <w:abstractNumId w:val="15"/>
  </w:num>
  <w:num w:numId="21">
    <w:abstractNumId w:val="11"/>
  </w:num>
  <w:num w:numId="22">
    <w:abstractNumId w:val="20"/>
  </w:num>
  <w:num w:numId="23">
    <w:abstractNumId w:val="7"/>
  </w:num>
  <w:num w:numId="24">
    <w:abstractNumId w:val="21"/>
  </w:num>
  <w:num w:numId="25">
    <w:abstractNumId w:val="23"/>
  </w:num>
  <w:num w:numId="26">
    <w:abstractNumId w:val="9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45228"/>
    <w:rsid w:val="000915BE"/>
    <w:rsid w:val="000F5EE8"/>
    <w:rsid w:val="00103833"/>
    <w:rsid w:val="00136A8B"/>
    <w:rsid w:val="00151CDF"/>
    <w:rsid w:val="00157DAE"/>
    <w:rsid w:val="001957B9"/>
    <w:rsid w:val="001E4E21"/>
    <w:rsid w:val="001F6798"/>
    <w:rsid w:val="00210E17"/>
    <w:rsid w:val="002343C5"/>
    <w:rsid w:val="0024759A"/>
    <w:rsid w:val="00257501"/>
    <w:rsid w:val="00260B17"/>
    <w:rsid w:val="00267177"/>
    <w:rsid w:val="002B4765"/>
    <w:rsid w:val="002E24BE"/>
    <w:rsid w:val="00307638"/>
    <w:rsid w:val="003312BC"/>
    <w:rsid w:val="00387292"/>
    <w:rsid w:val="003A4834"/>
    <w:rsid w:val="003B3AB0"/>
    <w:rsid w:val="003B78E6"/>
    <w:rsid w:val="003C6C27"/>
    <w:rsid w:val="003D5CA3"/>
    <w:rsid w:val="003E416D"/>
    <w:rsid w:val="003F7DFE"/>
    <w:rsid w:val="00422B0E"/>
    <w:rsid w:val="00456B8F"/>
    <w:rsid w:val="0046548E"/>
    <w:rsid w:val="00490DC7"/>
    <w:rsid w:val="00495821"/>
    <w:rsid w:val="004A22E8"/>
    <w:rsid w:val="004C2169"/>
    <w:rsid w:val="005140FE"/>
    <w:rsid w:val="0053248E"/>
    <w:rsid w:val="005430FA"/>
    <w:rsid w:val="00555767"/>
    <w:rsid w:val="00572F1B"/>
    <w:rsid w:val="00574004"/>
    <w:rsid w:val="005A054F"/>
    <w:rsid w:val="005D6C4F"/>
    <w:rsid w:val="00614EF5"/>
    <w:rsid w:val="00640EC0"/>
    <w:rsid w:val="006572D1"/>
    <w:rsid w:val="00662DD6"/>
    <w:rsid w:val="00670936"/>
    <w:rsid w:val="006776CF"/>
    <w:rsid w:val="006907B1"/>
    <w:rsid w:val="00697895"/>
    <w:rsid w:val="006D0694"/>
    <w:rsid w:val="006D41CE"/>
    <w:rsid w:val="006F3DC7"/>
    <w:rsid w:val="006F61C6"/>
    <w:rsid w:val="007123C5"/>
    <w:rsid w:val="0072071C"/>
    <w:rsid w:val="0074503E"/>
    <w:rsid w:val="007A2854"/>
    <w:rsid w:val="007E1F8E"/>
    <w:rsid w:val="0081471E"/>
    <w:rsid w:val="00835400"/>
    <w:rsid w:val="0084235B"/>
    <w:rsid w:val="00851B00"/>
    <w:rsid w:val="00870F50"/>
    <w:rsid w:val="008E29EF"/>
    <w:rsid w:val="008E3870"/>
    <w:rsid w:val="008F13A1"/>
    <w:rsid w:val="009207A8"/>
    <w:rsid w:val="0093054F"/>
    <w:rsid w:val="00961E96"/>
    <w:rsid w:val="00971AF4"/>
    <w:rsid w:val="00995C29"/>
    <w:rsid w:val="0099694D"/>
    <w:rsid w:val="00A30A25"/>
    <w:rsid w:val="00A37A3B"/>
    <w:rsid w:val="00A70277"/>
    <w:rsid w:val="00A74DEF"/>
    <w:rsid w:val="00A97B47"/>
    <w:rsid w:val="00AB1DE2"/>
    <w:rsid w:val="00AC06A4"/>
    <w:rsid w:val="00AE7AE3"/>
    <w:rsid w:val="00B10BF0"/>
    <w:rsid w:val="00B21D46"/>
    <w:rsid w:val="00B357AD"/>
    <w:rsid w:val="00B40827"/>
    <w:rsid w:val="00B50D03"/>
    <w:rsid w:val="00B549D9"/>
    <w:rsid w:val="00B75D52"/>
    <w:rsid w:val="00B93575"/>
    <w:rsid w:val="00BB7AAA"/>
    <w:rsid w:val="00BD39B8"/>
    <w:rsid w:val="00C24B5D"/>
    <w:rsid w:val="00C30C23"/>
    <w:rsid w:val="00C4723D"/>
    <w:rsid w:val="00C502CA"/>
    <w:rsid w:val="00CC3DD3"/>
    <w:rsid w:val="00CC420E"/>
    <w:rsid w:val="00CD1D04"/>
    <w:rsid w:val="00CF694C"/>
    <w:rsid w:val="00CF7858"/>
    <w:rsid w:val="00D104B9"/>
    <w:rsid w:val="00D36260"/>
    <w:rsid w:val="00D62E1E"/>
    <w:rsid w:val="00D96EF7"/>
    <w:rsid w:val="00D97F08"/>
    <w:rsid w:val="00DB0912"/>
    <w:rsid w:val="00DF310B"/>
    <w:rsid w:val="00E464F7"/>
    <w:rsid w:val="00E551CD"/>
    <w:rsid w:val="00EA1072"/>
    <w:rsid w:val="00EB4996"/>
    <w:rsid w:val="00EC70CF"/>
    <w:rsid w:val="00F11341"/>
    <w:rsid w:val="00F267E3"/>
    <w:rsid w:val="00F334DC"/>
    <w:rsid w:val="00F62203"/>
    <w:rsid w:val="00F80F3A"/>
    <w:rsid w:val="00FD0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ui-provider">
    <w:name w:val="ui-provider"/>
    <w:basedOn w:val="DefaultParagraphFont"/>
    <w:rsid w:val="00CD1D04"/>
  </w:style>
  <w:style w:type="character" w:customStyle="1" w:styleId="fontstyle01">
    <w:name w:val="fontstyle01"/>
    <w:rsid w:val="001957B9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styleId="Strong">
    <w:name w:val="Strong"/>
    <w:uiPriority w:val="22"/>
    <w:qFormat/>
    <w:rsid w:val="006F3D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D2D139934A548A959D4813B0D31B6" ma:contentTypeVersion="3" ma:contentTypeDescription="Kreiraj novi dokument." ma:contentTypeScope="" ma:versionID="fa60e342bbded1ccfbcf7f392de2c27e">
  <xsd:schema xmlns:xsd="http://www.w3.org/2001/XMLSchema" xmlns:xs="http://www.w3.org/2001/XMLSchema" xmlns:p="http://schemas.microsoft.com/office/2006/metadata/properties" xmlns:ns2="e5e7bb9d-7a1d-4e40-85d7-4b30b734cc38" targetNamespace="http://schemas.microsoft.com/office/2006/metadata/properties" ma:root="true" ma:fieldsID="3b2f9e7b92b2d5df0648cc3cb65fd54d" ns2:_="">
    <xsd:import namespace="e5e7bb9d-7a1d-4e40-85d7-4b30b734cc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bb9d-7a1d-4e40-85d7-4b30b734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0789B97-110E-4F84-8A77-FF1C8DFA4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7bb9d-7a1d-4e40-85d7-4b30b734cc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294BC5-A586-4EFD-9325-3B27AE3E22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D10D8-7C9E-4E0C-BB7F-DB91E1ED0FC6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0</TotalTime>
  <Pages>7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7992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Katarina</cp:lastModifiedBy>
  <cp:revision>2</cp:revision>
  <cp:lastPrinted>1999-04-23T13:49:00Z</cp:lastPrinted>
  <dcterms:created xsi:type="dcterms:W3CDTF">2023-03-22T17:12:00Z</dcterms:created>
  <dcterms:modified xsi:type="dcterms:W3CDTF">2023-03-22T17:12:00Z</dcterms:modified>
</cp:coreProperties>
</file>